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AD2EF3" w:rsidP="005014E3">
            <w:pPr>
              <w:rPr>
                <w:rFonts w:ascii="Calibri" w:hAnsi="Calibri"/>
                <w:b/>
                <w:sz w:val="24"/>
              </w:rPr>
            </w:pPr>
            <w:r>
              <w:rPr>
                <w:rFonts w:ascii="Calibri" w:hAnsi="Calibri"/>
                <w:b/>
                <w:sz w:val="24"/>
              </w:rPr>
              <w:t>HWP4</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4C6A9F" w:rsidRDefault="004C6A9F" w:rsidP="005014E3">
            <w:pPr>
              <w:rPr>
                <w:rFonts w:ascii="Calibri" w:hAnsi="Calibri"/>
                <w:b/>
                <w:sz w:val="24"/>
              </w:rPr>
            </w:pPr>
            <w:r w:rsidRPr="004C6A9F">
              <w:rPr>
                <w:rFonts w:ascii="Calibri" w:hAnsi="Calibri"/>
                <w:b/>
                <w:sz w:val="24"/>
              </w:rPr>
              <w:t>Pre-Employment Medical</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4C6A9F" w:rsidRDefault="004C6A9F" w:rsidP="005014E3">
            <w:pPr>
              <w:rPr>
                <w:rFonts w:ascii="Calibri" w:hAnsi="Calibri"/>
                <w:b/>
                <w:sz w:val="24"/>
              </w:rPr>
            </w:pPr>
            <w:r w:rsidRPr="004C6A9F">
              <w:rPr>
                <w:rFonts w:ascii="Calibri" w:hAnsi="Calibri"/>
                <w:b/>
                <w:sz w:val="24"/>
              </w:rPr>
              <w:t>Health and Wellness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FC503E" w:rsidRDefault="005014E3" w:rsidP="004C6A9F">
            <w:pPr>
              <w:rPr>
                <w:rFonts w:ascii="Calibri" w:hAnsi="Calibri"/>
                <w:b/>
                <w:color w:val="FF0000"/>
                <w:sz w:val="24"/>
              </w:rPr>
            </w:pPr>
            <w:r w:rsidRPr="00FC503E">
              <w:rPr>
                <w:rFonts w:ascii="Calibri" w:hAnsi="Calibri"/>
                <w:b/>
                <w:color w:val="FF0000"/>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4C6A9F" w:rsidRDefault="004C6A9F" w:rsidP="005014E3">
            <w:pPr>
              <w:rPr>
                <w:rFonts w:ascii="Calibri" w:hAnsi="Calibri"/>
                <w:sz w:val="24"/>
              </w:rPr>
            </w:pPr>
            <w:r w:rsidRPr="004C6A9F">
              <w:rPr>
                <w:rFonts w:ascii="Calibri" w:hAnsi="Calibri"/>
                <w:sz w:val="24"/>
              </w:rPr>
              <w:t>Jason Vowles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67339E" w:rsidP="00575ACE">
            <w:pPr>
              <w:rPr>
                <w:rFonts w:ascii="Calibri" w:hAnsi="Calibri"/>
                <w:sz w:val="24"/>
              </w:rPr>
            </w:pPr>
            <w:r>
              <w:rPr>
                <w:rFonts w:ascii="Calibri" w:hAnsi="Calibri"/>
                <w:sz w:val="24"/>
              </w:rPr>
              <w:t>02/12</w:t>
            </w:r>
            <w:r w:rsidR="00884859" w:rsidRPr="00FC503E">
              <w:rPr>
                <w:rFonts w:ascii="Calibri" w:hAnsi="Calibri"/>
                <w:sz w:val="24"/>
              </w:rPr>
              <w:t>/2014</w:t>
            </w:r>
          </w:p>
        </w:tc>
      </w:tr>
    </w:tbl>
    <w:p w:rsidR="003C41D9" w:rsidRDefault="00D37726" w:rsidP="006E6DEC">
      <w:pPr>
        <w:rPr>
          <w:lang w:bidi="en-US"/>
        </w:rPr>
      </w:pPr>
      <w:r>
        <w:rPr>
          <w:lang w:bidi="en-US"/>
        </w:rPr>
        <w:br w:type="page"/>
      </w:r>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884859" w:rsidRPr="00FC503E" w:rsidRDefault="00884859" w:rsidP="00B72AA7">
      <w:pPr>
        <w:rPr>
          <w:rFonts w:ascii="Calibri" w:hAnsi="Calibri"/>
          <w:sz w:val="24"/>
          <w:szCs w:val="28"/>
        </w:rPr>
      </w:pPr>
      <w:permStart w:id="517176468" w:edGrp="everyone"/>
      <w:permEnd w:id="517176468"/>
    </w:p>
    <w:p w:rsidR="00884859" w:rsidRPr="00B72AA7" w:rsidRDefault="004C6A9F" w:rsidP="00B72AA7">
      <w:pPr>
        <w:rPr>
          <w:rStyle w:val="Strong"/>
          <w:rFonts w:ascii="Calibri" w:hAnsi="Calibri"/>
          <w:b w:val="0"/>
        </w:rPr>
      </w:pPr>
      <w:r w:rsidRPr="00B72AA7">
        <w:rPr>
          <w:rFonts w:ascii="Calibri" w:hAnsi="Calibri"/>
          <w:sz w:val="24"/>
        </w:rPr>
        <w:t>The purpose of this procedure is to describe the method used within REDIMED for the establishment and maintenance of all quality related documents and forms to ensure that they are available to all departments and maintained and controlled appropriately through the Quality Management System. Documents are to remain relevant and approved by authorised personnel before being released</w:t>
      </w:r>
      <w:r w:rsidRPr="00B72AA7">
        <w:rPr>
          <w:rStyle w:val="Strong"/>
          <w:rFonts w:ascii="Calibri" w:hAnsi="Calibri"/>
          <w:b w:val="0"/>
          <w:sz w:val="24"/>
        </w:rPr>
        <w:t>.</w:t>
      </w:r>
    </w:p>
    <w:p w:rsidR="004C6A9F" w:rsidRPr="00FC503E" w:rsidRDefault="004C6A9F" w:rsidP="00B72AA7">
      <w:pPr>
        <w:rPr>
          <w:rFonts w:ascii="Calibri" w:hAnsi="Calibri"/>
          <w:sz w:val="24"/>
          <w:szCs w:val="28"/>
        </w:rPr>
      </w:pPr>
      <w:permStart w:id="2025998506" w:edGrp="everyone"/>
      <w:permEnd w:id="2025998506"/>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Default="00884859" w:rsidP="004C6A9F">
      <w:pPr>
        <w:rPr>
          <w:rFonts w:ascii="Calibri" w:hAnsi="Calibri"/>
          <w:b/>
          <w:bCs/>
          <w:sz w:val="24"/>
          <w:szCs w:val="28"/>
        </w:rPr>
      </w:pPr>
      <w:permStart w:id="2056351954" w:edGrp="everyone"/>
      <w:permEnd w:id="2056351954"/>
    </w:p>
    <w:p w:rsidR="00C4381E" w:rsidRPr="00C4381E" w:rsidRDefault="00C4381E" w:rsidP="004C6A9F">
      <w:pPr>
        <w:rPr>
          <w:rFonts w:ascii="Calibri" w:hAnsi="Calibri"/>
          <w:bCs/>
          <w:sz w:val="24"/>
          <w:szCs w:val="28"/>
        </w:rPr>
      </w:pPr>
      <w:r w:rsidRPr="00C4381E">
        <w:rPr>
          <w:rFonts w:ascii="Calibri" w:hAnsi="Calibri"/>
          <w:bCs/>
          <w:sz w:val="24"/>
          <w:szCs w:val="28"/>
        </w:rPr>
        <w:t>This applies to all REDiMED staff who undertake Pre employment medicals.</w:t>
      </w:r>
    </w:p>
    <w:p w:rsidR="00C4381E" w:rsidRPr="00FC503E" w:rsidRDefault="00C4381E" w:rsidP="004C6A9F">
      <w:pPr>
        <w:rPr>
          <w:rFonts w:ascii="Calibri" w:hAnsi="Calibri"/>
          <w:b/>
          <w:bCs/>
          <w:sz w:val="24"/>
          <w:szCs w:val="28"/>
        </w:rPr>
      </w:pPr>
      <w:permStart w:id="299919327" w:edGrp="everyone"/>
      <w:permEnd w:id="299919327"/>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3984031"/>
      <w:r w:rsidRPr="00FC503E">
        <w:rPr>
          <w:rFonts w:ascii="Calibri" w:hAnsi="Calibri"/>
          <w:sz w:val="28"/>
          <w:szCs w:val="28"/>
        </w:rPr>
        <w:t>Reference Documents</w:t>
      </w:r>
      <w:bookmarkEnd w:id="3"/>
    </w:p>
    <w:p w:rsidR="00D72ECE" w:rsidRPr="00FC503E" w:rsidRDefault="00D72ECE">
      <w:pPr>
        <w:rPr>
          <w:rFonts w:ascii="Calibri" w:hAnsi="Calibri"/>
          <w:sz w:val="24"/>
          <w:szCs w:val="28"/>
        </w:rPr>
      </w:pPr>
      <w:permStart w:id="2007721373" w:edGrp="everyone"/>
      <w:permEnd w:id="2007721373"/>
    </w:p>
    <w:p w:rsidR="004C6A9F" w:rsidRDefault="004C6A9F" w:rsidP="004C6A9F">
      <w:pPr>
        <w:rPr>
          <w:rFonts w:ascii="Calibri" w:hAnsi="Calibri"/>
          <w:sz w:val="24"/>
        </w:rPr>
      </w:pPr>
      <w:r w:rsidRPr="004C6A9F">
        <w:rPr>
          <w:rFonts w:ascii="Calibri" w:hAnsi="Calibri"/>
          <w:sz w:val="24"/>
        </w:rPr>
        <w:t>National Safety and Quality Health Service NSQHS Standards</w:t>
      </w:r>
    </w:p>
    <w:p w:rsidR="00C4381E" w:rsidRDefault="00C4381E" w:rsidP="004C6A9F">
      <w:pPr>
        <w:rPr>
          <w:rFonts w:ascii="Calibri" w:hAnsi="Calibri"/>
          <w:sz w:val="24"/>
        </w:rPr>
      </w:pPr>
      <w:r>
        <w:rPr>
          <w:rFonts w:ascii="Calibri" w:hAnsi="Calibri"/>
          <w:sz w:val="24"/>
        </w:rPr>
        <w:t>Codes of practice</w:t>
      </w:r>
    </w:p>
    <w:p w:rsidR="00F4052E" w:rsidRPr="004C6A9F" w:rsidRDefault="00F4052E" w:rsidP="004C6A9F">
      <w:pPr>
        <w:rPr>
          <w:rFonts w:ascii="Calibri" w:hAnsi="Calibri"/>
          <w:sz w:val="24"/>
        </w:rPr>
      </w:pPr>
      <w:r>
        <w:rPr>
          <w:rFonts w:ascii="Calibri" w:hAnsi="Calibri"/>
          <w:sz w:val="24"/>
        </w:rPr>
        <w:t>Functional Assessment Guide</w:t>
      </w:r>
    </w:p>
    <w:p w:rsidR="00884859" w:rsidRPr="00FC503E" w:rsidRDefault="00884859">
      <w:pPr>
        <w:rPr>
          <w:rFonts w:ascii="Calibri" w:hAnsi="Calibri"/>
          <w:sz w:val="24"/>
          <w:szCs w:val="28"/>
        </w:rPr>
      </w:pPr>
      <w:permStart w:id="90650824" w:edGrp="everyone"/>
      <w:permEnd w:id="90650824"/>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2"/>
      <w:r w:rsidRPr="00FC503E">
        <w:rPr>
          <w:rFonts w:ascii="Calibri" w:hAnsi="Calibri"/>
          <w:sz w:val="28"/>
          <w:szCs w:val="28"/>
        </w:rPr>
        <w:t>Definitions</w:t>
      </w:r>
      <w:bookmarkEnd w:id="4"/>
    </w:p>
    <w:p w:rsidR="00884859" w:rsidRPr="00FC503E" w:rsidRDefault="00884859">
      <w:pPr>
        <w:rPr>
          <w:rFonts w:ascii="Calibri" w:hAnsi="Calibri"/>
          <w:sz w:val="24"/>
          <w:szCs w:val="28"/>
        </w:rPr>
      </w:pPr>
      <w:permStart w:id="1676438323" w:edGrp="everyone"/>
      <w:permEnd w:id="1676438323"/>
    </w:p>
    <w:p w:rsidR="004C6A9F" w:rsidRDefault="004C6A9F" w:rsidP="004C6A9F">
      <w:pPr>
        <w:rPr>
          <w:rFonts w:ascii="Calibri" w:hAnsi="Calibri"/>
          <w:color w:val="000000"/>
          <w:sz w:val="24"/>
        </w:rPr>
      </w:pPr>
      <w:r>
        <w:rPr>
          <w:rFonts w:ascii="Calibri" w:hAnsi="Calibri"/>
          <w:b/>
          <w:color w:val="000000"/>
          <w:sz w:val="24"/>
        </w:rPr>
        <w:t>Customer Service Charter –</w:t>
      </w:r>
      <w:r>
        <w:rPr>
          <w:rFonts w:ascii="Calibri" w:hAnsi="Calibri"/>
          <w:color w:val="000000"/>
          <w:sz w:val="24"/>
        </w:rPr>
        <w:t xml:space="preserve"> The Quality policy has been harmonised with the Customer Service Charter (CSC). The CSC is an expression of our dedication to continuously provide a high level of service to our customers. The Customer Centre, Sales is the custodian of the CSC and as such has official control of this document.</w:t>
      </w:r>
    </w:p>
    <w:p w:rsidR="004C6A9F" w:rsidRDefault="004C6A9F" w:rsidP="004C6A9F">
      <w:pPr>
        <w:rPr>
          <w:rFonts w:ascii="Calibri" w:hAnsi="Calibri"/>
          <w:color w:val="000000"/>
          <w:sz w:val="24"/>
        </w:rPr>
      </w:pPr>
      <w:permStart w:id="1824069499" w:edGrp="everyone"/>
      <w:permEnd w:id="1824069499"/>
    </w:p>
    <w:p w:rsidR="004C6A9F" w:rsidRDefault="004C6A9F" w:rsidP="004C6A9F">
      <w:pPr>
        <w:rPr>
          <w:rFonts w:ascii="Calibri" w:hAnsi="Calibri"/>
          <w:color w:val="000000"/>
          <w:sz w:val="24"/>
        </w:rPr>
      </w:pPr>
      <w:r>
        <w:rPr>
          <w:rFonts w:ascii="Calibri" w:hAnsi="Calibri"/>
          <w:b/>
          <w:color w:val="000000"/>
          <w:sz w:val="24"/>
        </w:rPr>
        <w:t>Procedure –</w:t>
      </w:r>
      <w:r>
        <w:rPr>
          <w:rFonts w:ascii="Calibri" w:hAnsi="Calibri"/>
          <w:color w:val="000000"/>
          <w:sz w:val="24"/>
        </w:rPr>
        <w:t xml:space="preserve"> A document that details the purpose and scope of an activity and specifies what is to be done and by whom, how, when and why an activity is to be carried out. A procedure is a component of a process.</w:t>
      </w:r>
    </w:p>
    <w:p w:rsidR="004C6A9F" w:rsidRDefault="004C6A9F" w:rsidP="004C6A9F">
      <w:pPr>
        <w:rPr>
          <w:rFonts w:ascii="Calibri" w:hAnsi="Calibri"/>
          <w:color w:val="000000"/>
          <w:sz w:val="24"/>
        </w:rPr>
      </w:pPr>
      <w:permStart w:id="1754351476" w:edGrp="everyone"/>
      <w:permEnd w:id="1754351476"/>
    </w:p>
    <w:p w:rsidR="004C6A9F" w:rsidRDefault="004C6A9F" w:rsidP="004C6A9F">
      <w:pPr>
        <w:rPr>
          <w:rFonts w:ascii="Calibri" w:hAnsi="Calibri"/>
          <w:color w:val="000000"/>
          <w:sz w:val="24"/>
        </w:rPr>
      </w:pPr>
      <w:r>
        <w:rPr>
          <w:rFonts w:ascii="Calibri" w:hAnsi="Calibri"/>
          <w:b/>
          <w:color w:val="000000"/>
          <w:sz w:val="24"/>
        </w:rPr>
        <w:t>Approved Suppliers –</w:t>
      </w:r>
      <w:r>
        <w:rPr>
          <w:rFonts w:ascii="Calibri" w:hAnsi="Calibri"/>
          <w:color w:val="000000"/>
          <w:sz w:val="24"/>
        </w:rPr>
        <w:t xml:space="preserve"> Are a list of potential suppliers that has been prepared for specific use for different sections within REDIMED. When quotations or tenders are called for, this list of potential suppliers shall be used.</w:t>
      </w:r>
    </w:p>
    <w:p w:rsidR="004C6A9F" w:rsidRDefault="004C6A9F" w:rsidP="004C6A9F">
      <w:pPr>
        <w:rPr>
          <w:rFonts w:ascii="Calibri" w:hAnsi="Calibri"/>
          <w:color w:val="000000"/>
          <w:sz w:val="24"/>
        </w:rPr>
      </w:pPr>
      <w:permStart w:id="1760514362" w:edGrp="everyone"/>
      <w:permEnd w:id="1760514362"/>
    </w:p>
    <w:p w:rsidR="004C6A9F" w:rsidRDefault="004C6A9F" w:rsidP="004C6A9F">
      <w:pPr>
        <w:rPr>
          <w:rFonts w:ascii="Calibri" w:hAnsi="Calibri"/>
          <w:color w:val="000000"/>
          <w:sz w:val="24"/>
        </w:rPr>
      </w:pPr>
      <w:r>
        <w:rPr>
          <w:rFonts w:ascii="Calibri" w:hAnsi="Calibri"/>
          <w:b/>
          <w:color w:val="000000"/>
          <w:sz w:val="24"/>
        </w:rPr>
        <w:t xml:space="preserve">Forms – </w:t>
      </w:r>
      <w:r>
        <w:rPr>
          <w:rFonts w:ascii="Calibri" w:hAnsi="Calibri"/>
          <w:color w:val="000000"/>
          <w:sz w:val="24"/>
        </w:rPr>
        <w:t xml:space="preserve">Various forms are used besides the PIR to provide records of the System’s operation and to address any issues or non-conformance arising in the Quality Management System relating to the work instructions, procedures, user manuals, reference tools, learning guides and any other non-QA related issues. </w:t>
      </w:r>
    </w:p>
    <w:p w:rsidR="004C6A9F" w:rsidRDefault="004C6A9F" w:rsidP="004C6A9F">
      <w:pPr>
        <w:rPr>
          <w:rFonts w:ascii="Calibri" w:hAnsi="Calibri"/>
          <w:color w:val="000000"/>
          <w:sz w:val="24"/>
        </w:rPr>
      </w:pPr>
      <w:permStart w:id="1586720737" w:edGrp="everyone"/>
      <w:permEnd w:id="1586720737"/>
    </w:p>
    <w:p w:rsidR="004C6A9F" w:rsidRDefault="004C6A9F" w:rsidP="004C6A9F">
      <w:pPr>
        <w:rPr>
          <w:rFonts w:ascii="Calibri" w:hAnsi="Calibri"/>
          <w:color w:val="000000"/>
          <w:sz w:val="24"/>
        </w:rPr>
      </w:pPr>
      <w:r>
        <w:rPr>
          <w:rFonts w:ascii="Calibri" w:hAnsi="Calibri"/>
          <w:b/>
          <w:color w:val="000000"/>
          <w:sz w:val="24"/>
        </w:rPr>
        <w:t>Legislation, Standards, Policies and Codes of Practices –</w:t>
      </w:r>
      <w:r>
        <w:rPr>
          <w:rFonts w:ascii="Calibri" w:hAnsi="Calibri"/>
          <w:color w:val="000000"/>
          <w:sz w:val="24"/>
        </w:rPr>
        <w:t xml:space="preserve"> Any work related Standard/s that are required by any REDIMED staff.</w:t>
      </w:r>
    </w:p>
    <w:p w:rsidR="004C6A9F" w:rsidRDefault="004C6A9F" w:rsidP="004C6A9F">
      <w:permStart w:id="976125664" w:edGrp="everyone"/>
      <w:permEnd w:id="976125664"/>
    </w:p>
    <w:p w:rsidR="00884859" w:rsidRDefault="00884859">
      <w:pPr>
        <w:rPr>
          <w:rFonts w:ascii="Calibri" w:hAnsi="Calibri"/>
          <w:sz w:val="24"/>
          <w:szCs w:val="28"/>
        </w:rPr>
      </w:pPr>
    </w:p>
    <w:p w:rsidR="00C4381E" w:rsidRDefault="00C4381E">
      <w:pPr>
        <w:rPr>
          <w:rFonts w:ascii="Calibri" w:hAnsi="Calibri"/>
          <w:sz w:val="24"/>
          <w:szCs w:val="28"/>
        </w:rPr>
      </w:pPr>
    </w:p>
    <w:p w:rsidR="00B72AA7" w:rsidRDefault="00B72AA7">
      <w:pPr>
        <w:rPr>
          <w:rFonts w:ascii="Calibri" w:hAnsi="Calibri"/>
          <w:sz w:val="24"/>
          <w:szCs w:val="28"/>
        </w:rPr>
      </w:pPr>
    </w:p>
    <w:p w:rsidR="00C56EE5" w:rsidRPr="00FC503E" w:rsidRDefault="00C56EE5">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3"/>
      <w:r w:rsidRPr="00FC503E">
        <w:rPr>
          <w:rFonts w:ascii="Calibri" w:hAnsi="Calibri"/>
          <w:sz w:val="28"/>
          <w:szCs w:val="28"/>
        </w:rPr>
        <w:t>Flowcharts (Other Images)</w:t>
      </w:r>
      <w:bookmarkEnd w:id="5"/>
    </w:p>
    <w:p w:rsidR="00873985" w:rsidRDefault="00873985">
      <w:pPr>
        <w:rPr>
          <w:rFonts w:ascii="Calibri" w:hAnsi="Calibri"/>
          <w:sz w:val="24"/>
          <w:szCs w:val="28"/>
        </w:rPr>
      </w:pPr>
      <w:permStart w:id="19018017" w:edGrp="everyone"/>
      <w:permEnd w:id="19018017"/>
    </w:p>
    <w:p w:rsidR="004C6A9F" w:rsidRPr="00FC503E" w:rsidRDefault="004C6A9F">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4"/>
      <w:r w:rsidRPr="00FC503E">
        <w:rPr>
          <w:rFonts w:ascii="Calibri" w:hAnsi="Calibri"/>
          <w:sz w:val="28"/>
          <w:szCs w:val="28"/>
        </w:rPr>
        <w:t>Procedures</w:t>
      </w:r>
      <w:bookmarkEnd w:id="6"/>
    </w:p>
    <w:p w:rsidR="00C90C34" w:rsidRPr="00FC503E" w:rsidRDefault="00C90C34" w:rsidP="00C90C34">
      <w:pPr>
        <w:rPr>
          <w:rFonts w:ascii="Calibri" w:hAnsi="Calibri"/>
          <w:sz w:val="24"/>
          <w:szCs w:val="28"/>
        </w:rPr>
      </w:pPr>
      <w:permStart w:id="1632577500" w:edGrp="everyone"/>
      <w:permEnd w:id="1632577500"/>
    </w:p>
    <w:p w:rsidR="00EE1A44" w:rsidRDefault="00EE1A44" w:rsidP="004C6A9F">
      <w:pPr>
        <w:rPr>
          <w:rFonts w:ascii="Calibri" w:hAnsi="Calibri"/>
          <w:b/>
          <w:sz w:val="24"/>
        </w:rPr>
      </w:pPr>
      <w:r>
        <w:rPr>
          <w:rFonts w:ascii="Calibri" w:hAnsi="Calibri"/>
          <w:b/>
          <w:sz w:val="24"/>
        </w:rPr>
        <w:t>File Order:</w:t>
      </w:r>
    </w:p>
    <w:p w:rsidR="0058211C" w:rsidRPr="0058211C" w:rsidRDefault="0058211C" w:rsidP="004C6A9F">
      <w:pPr>
        <w:rPr>
          <w:rFonts w:ascii="Calibri" w:hAnsi="Calibri"/>
          <w:sz w:val="24"/>
        </w:rPr>
      </w:pPr>
      <w:r w:rsidRPr="0058211C">
        <w:rPr>
          <w:rFonts w:ascii="Calibri" w:hAnsi="Calibri"/>
          <w:sz w:val="24"/>
        </w:rPr>
        <w:t>(Preferred setup of the patients file)</w:t>
      </w:r>
    </w:p>
    <w:p w:rsidR="0058211C" w:rsidRDefault="0058211C" w:rsidP="004C6A9F">
      <w:pPr>
        <w:rPr>
          <w:rFonts w:ascii="Calibri" w:hAnsi="Calibri"/>
          <w:b/>
          <w:sz w:val="24"/>
        </w:rPr>
      </w:pPr>
      <w:permStart w:id="1200713433" w:edGrp="everyone"/>
      <w:permEnd w:id="1200713433"/>
    </w:p>
    <w:p w:rsidR="00EE1A44" w:rsidRPr="0058211C" w:rsidRDefault="00EE1A44" w:rsidP="00EE1A44">
      <w:pPr>
        <w:numPr>
          <w:ilvl w:val="0"/>
          <w:numId w:val="22"/>
        </w:numPr>
        <w:rPr>
          <w:rFonts w:ascii="Calibri" w:hAnsi="Calibri"/>
          <w:sz w:val="24"/>
        </w:rPr>
      </w:pPr>
      <w:r w:rsidRPr="0058211C">
        <w:rPr>
          <w:rFonts w:ascii="Calibri" w:hAnsi="Calibri"/>
          <w:sz w:val="24"/>
        </w:rPr>
        <w:t>Booking form</w:t>
      </w:r>
    </w:p>
    <w:p w:rsidR="00EE1A44" w:rsidRPr="0058211C" w:rsidRDefault="00EE1A44" w:rsidP="00EE1A44">
      <w:pPr>
        <w:numPr>
          <w:ilvl w:val="0"/>
          <w:numId w:val="22"/>
        </w:numPr>
        <w:rPr>
          <w:rFonts w:ascii="Calibri" w:hAnsi="Calibri"/>
          <w:sz w:val="24"/>
        </w:rPr>
      </w:pPr>
      <w:r w:rsidRPr="0058211C">
        <w:rPr>
          <w:rFonts w:ascii="Calibri" w:hAnsi="Calibri"/>
          <w:sz w:val="24"/>
        </w:rPr>
        <w:t>Identification</w:t>
      </w:r>
    </w:p>
    <w:p w:rsidR="00EE1A44" w:rsidRPr="0058211C" w:rsidRDefault="00EE1A44" w:rsidP="00EE1A44">
      <w:pPr>
        <w:numPr>
          <w:ilvl w:val="0"/>
          <w:numId w:val="22"/>
        </w:numPr>
        <w:rPr>
          <w:rFonts w:ascii="Calibri" w:hAnsi="Calibri"/>
          <w:sz w:val="24"/>
        </w:rPr>
      </w:pPr>
      <w:r w:rsidRPr="0058211C">
        <w:rPr>
          <w:rFonts w:ascii="Calibri" w:hAnsi="Calibri"/>
          <w:sz w:val="24"/>
        </w:rPr>
        <w:t>Medical summary</w:t>
      </w:r>
    </w:p>
    <w:p w:rsidR="00EE1A44" w:rsidRPr="0058211C" w:rsidRDefault="00EE1A44" w:rsidP="00EE1A44">
      <w:pPr>
        <w:numPr>
          <w:ilvl w:val="0"/>
          <w:numId w:val="22"/>
        </w:numPr>
        <w:rPr>
          <w:rFonts w:ascii="Calibri" w:hAnsi="Calibri"/>
          <w:sz w:val="24"/>
        </w:rPr>
      </w:pPr>
      <w:r w:rsidRPr="0058211C">
        <w:rPr>
          <w:rFonts w:ascii="Calibri" w:hAnsi="Calibri"/>
          <w:sz w:val="24"/>
        </w:rPr>
        <w:t>Medical History</w:t>
      </w:r>
    </w:p>
    <w:p w:rsidR="00EE1A44" w:rsidRPr="0058211C" w:rsidRDefault="00EE1A44" w:rsidP="00EE1A44">
      <w:pPr>
        <w:numPr>
          <w:ilvl w:val="0"/>
          <w:numId w:val="22"/>
        </w:numPr>
        <w:rPr>
          <w:rFonts w:ascii="Calibri" w:hAnsi="Calibri"/>
          <w:sz w:val="24"/>
        </w:rPr>
      </w:pPr>
      <w:r w:rsidRPr="0058211C">
        <w:rPr>
          <w:rFonts w:ascii="Calibri" w:hAnsi="Calibri"/>
          <w:sz w:val="24"/>
        </w:rPr>
        <w:t>Medical Assessment(s)</w:t>
      </w:r>
    </w:p>
    <w:p w:rsidR="00EE1A44" w:rsidRPr="0058211C" w:rsidRDefault="00EE1A44" w:rsidP="00EE1A44">
      <w:pPr>
        <w:numPr>
          <w:ilvl w:val="0"/>
          <w:numId w:val="22"/>
        </w:numPr>
        <w:rPr>
          <w:rFonts w:ascii="Calibri" w:hAnsi="Calibri"/>
          <w:sz w:val="24"/>
        </w:rPr>
      </w:pPr>
      <w:r w:rsidRPr="0058211C">
        <w:rPr>
          <w:rFonts w:ascii="Calibri" w:hAnsi="Calibri"/>
          <w:sz w:val="24"/>
        </w:rPr>
        <w:t>Audio</w:t>
      </w:r>
    </w:p>
    <w:p w:rsidR="00EE1A44" w:rsidRPr="0058211C" w:rsidRDefault="00EE1A44" w:rsidP="00EE1A44">
      <w:pPr>
        <w:numPr>
          <w:ilvl w:val="0"/>
          <w:numId w:val="22"/>
        </w:numPr>
        <w:rPr>
          <w:rFonts w:ascii="Calibri" w:hAnsi="Calibri"/>
          <w:sz w:val="24"/>
        </w:rPr>
      </w:pPr>
      <w:r w:rsidRPr="0058211C">
        <w:rPr>
          <w:rFonts w:ascii="Calibri" w:hAnsi="Calibri"/>
          <w:sz w:val="24"/>
        </w:rPr>
        <w:t>DAS Form</w:t>
      </w:r>
    </w:p>
    <w:p w:rsidR="00EE1A44" w:rsidRPr="0058211C" w:rsidRDefault="00EE1A44" w:rsidP="00EE1A44">
      <w:pPr>
        <w:numPr>
          <w:ilvl w:val="0"/>
          <w:numId w:val="22"/>
        </w:numPr>
        <w:rPr>
          <w:rFonts w:ascii="Calibri" w:hAnsi="Calibri"/>
          <w:sz w:val="24"/>
        </w:rPr>
      </w:pPr>
      <w:r w:rsidRPr="0058211C">
        <w:rPr>
          <w:rFonts w:ascii="Calibri" w:hAnsi="Calibri"/>
          <w:sz w:val="24"/>
        </w:rPr>
        <w:t>Functional paperwork</w:t>
      </w:r>
    </w:p>
    <w:p w:rsidR="00EE1A44" w:rsidRPr="0058211C" w:rsidRDefault="00EE1A44" w:rsidP="00EE1A44">
      <w:pPr>
        <w:numPr>
          <w:ilvl w:val="0"/>
          <w:numId w:val="22"/>
        </w:numPr>
        <w:rPr>
          <w:rFonts w:ascii="Calibri" w:hAnsi="Calibri"/>
          <w:sz w:val="24"/>
        </w:rPr>
      </w:pPr>
      <w:r w:rsidRPr="0058211C">
        <w:rPr>
          <w:rFonts w:ascii="Calibri" w:hAnsi="Calibri"/>
          <w:sz w:val="24"/>
        </w:rPr>
        <w:t>Spiro to be added</w:t>
      </w:r>
    </w:p>
    <w:p w:rsidR="00EE1A44" w:rsidRPr="0058211C" w:rsidRDefault="00EE1A44" w:rsidP="00EE1A44">
      <w:pPr>
        <w:numPr>
          <w:ilvl w:val="0"/>
          <w:numId w:val="22"/>
        </w:numPr>
        <w:rPr>
          <w:rFonts w:ascii="Calibri" w:hAnsi="Calibri"/>
          <w:sz w:val="24"/>
        </w:rPr>
      </w:pPr>
      <w:r w:rsidRPr="0058211C">
        <w:rPr>
          <w:rFonts w:ascii="Calibri" w:hAnsi="Calibri"/>
          <w:sz w:val="24"/>
        </w:rPr>
        <w:t>Extra testing</w:t>
      </w:r>
    </w:p>
    <w:p w:rsidR="00EE1A44" w:rsidRPr="0058211C" w:rsidRDefault="00EE1A44" w:rsidP="004C6A9F">
      <w:pPr>
        <w:rPr>
          <w:rFonts w:ascii="Calibri" w:hAnsi="Calibri"/>
          <w:b/>
          <w:sz w:val="24"/>
        </w:rPr>
      </w:pPr>
      <w:permStart w:id="2085634221" w:edGrp="everyone"/>
      <w:permEnd w:id="2085634221"/>
    </w:p>
    <w:p w:rsidR="00C45592" w:rsidRPr="00EE1A44" w:rsidRDefault="00965001" w:rsidP="004C6A9F">
      <w:pPr>
        <w:rPr>
          <w:rFonts w:ascii="Calibri" w:hAnsi="Calibri"/>
          <w:b/>
          <w:sz w:val="24"/>
        </w:rPr>
      </w:pPr>
      <w:r>
        <w:rPr>
          <w:rFonts w:ascii="Calibri" w:hAnsi="Calibri"/>
          <w:b/>
          <w:sz w:val="24"/>
        </w:rPr>
        <w:t>STEP 1:</w:t>
      </w:r>
    </w:p>
    <w:p w:rsidR="00965001" w:rsidRDefault="00C45592" w:rsidP="004C6A9F">
      <w:pPr>
        <w:rPr>
          <w:rFonts w:ascii="Calibri" w:hAnsi="Calibri"/>
          <w:b/>
          <w:sz w:val="24"/>
        </w:rPr>
      </w:pPr>
      <w:r>
        <w:rPr>
          <w:rFonts w:ascii="Calibri" w:hAnsi="Calibri"/>
          <w:b/>
          <w:sz w:val="24"/>
        </w:rPr>
        <w:t>Medical History:</w:t>
      </w:r>
    </w:p>
    <w:p w:rsidR="00C45592" w:rsidRDefault="00C45592" w:rsidP="004C6A9F">
      <w:pPr>
        <w:rPr>
          <w:rFonts w:ascii="Calibri" w:hAnsi="Calibri"/>
          <w:b/>
          <w:sz w:val="24"/>
        </w:rPr>
      </w:pPr>
      <w:permStart w:id="1812420472" w:edGrp="everyone"/>
      <w:permEnd w:id="1812420472"/>
    </w:p>
    <w:p w:rsidR="00C45592" w:rsidRPr="00C45592" w:rsidRDefault="00C45592" w:rsidP="00C45592">
      <w:pPr>
        <w:numPr>
          <w:ilvl w:val="0"/>
          <w:numId w:val="20"/>
        </w:numPr>
        <w:rPr>
          <w:rFonts w:ascii="Calibri" w:hAnsi="Calibri"/>
          <w:sz w:val="24"/>
        </w:rPr>
      </w:pPr>
      <w:r w:rsidRPr="00C45592">
        <w:rPr>
          <w:rFonts w:ascii="Calibri" w:hAnsi="Calibri"/>
          <w:sz w:val="24"/>
        </w:rPr>
        <w:t>Patient is to complete the Medical History Form prior to assessment taking place.</w:t>
      </w:r>
    </w:p>
    <w:p w:rsidR="00C45592" w:rsidRDefault="00C45592" w:rsidP="00C45592">
      <w:pPr>
        <w:ind w:left="360"/>
        <w:rPr>
          <w:rFonts w:ascii="Calibri" w:hAnsi="Calibri"/>
          <w:b/>
          <w:sz w:val="24"/>
        </w:rPr>
      </w:pPr>
      <w:permStart w:id="1181682910" w:edGrp="everyone"/>
      <w:permEnd w:id="1181682910"/>
    </w:p>
    <w:p w:rsidR="004C6A9F" w:rsidRDefault="00965001" w:rsidP="004C6A9F">
      <w:pPr>
        <w:rPr>
          <w:rFonts w:ascii="Calibri" w:hAnsi="Calibri"/>
          <w:b/>
          <w:sz w:val="24"/>
        </w:rPr>
      </w:pPr>
      <w:r>
        <w:rPr>
          <w:rFonts w:ascii="Calibri" w:hAnsi="Calibri"/>
          <w:b/>
          <w:sz w:val="24"/>
        </w:rPr>
        <w:t>Medical History Review:</w:t>
      </w:r>
    </w:p>
    <w:p w:rsidR="0058211C" w:rsidRDefault="0058211C" w:rsidP="004C6A9F">
      <w:pPr>
        <w:rPr>
          <w:rFonts w:ascii="Calibri" w:hAnsi="Calibri"/>
          <w:b/>
          <w:sz w:val="24"/>
        </w:rPr>
      </w:pPr>
      <w:permStart w:id="1295275785" w:edGrp="everyone"/>
      <w:permEnd w:id="1295275785"/>
    </w:p>
    <w:p w:rsidR="008D5DF7" w:rsidRPr="0058211C" w:rsidRDefault="008D5DF7" w:rsidP="008D5DF7">
      <w:pPr>
        <w:numPr>
          <w:ilvl w:val="0"/>
          <w:numId w:val="20"/>
        </w:numPr>
        <w:rPr>
          <w:rFonts w:ascii="Calibri" w:hAnsi="Calibri"/>
          <w:sz w:val="24"/>
        </w:rPr>
      </w:pPr>
      <w:r w:rsidRPr="0058211C">
        <w:rPr>
          <w:rFonts w:ascii="Calibri" w:hAnsi="Calibri"/>
          <w:sz w:val="24"/>
        </w:rPr>
        <w:t>Ensure consent declaration in the Medical History is signed by both the candidate and either a receptionist or physiologist prior to the commencement of the Medical.</w:t>
      </w:r>
    </w:p>
    <w:p w:rsidR="004C6A9F" w:rsidRPr="00C760C4" w:rsidRDefault="004C6A9F" w:rsidP="004C6A9F">
      <w:pPr>
        <w:rPr>
          <w:rFonts w:ascii="Calibri" w:hAnsi="Calibri"/>
          <w:sz w:val="24"/>
        </w:rPr>
      </w:pPr>
      <w:permStart w:id="1577125236" w:edGrp="everyone"/>
      <w:permEnd w:id="1577125236"/>
    </w:p>
    <w:p w:rsidR="004C6A9F" w:rsidRDefault="00AA7583" w:rsidP="004C6A9F">
      <w:pPr>
        <w:numPr>
          <w:ilvl w:val="0"/>
          <w:numId w:val="12"/>
        </w:numPr>
        <w:rPr>
          <w:rFonts w:ascii="Calibri" w:hAnsi="Calibri"/>
          <w:sz w:val="24"/>
        </w:rPr>
      </w:pPr>
      <w:r>
        <w:rPr>
          <w:rFonts w:ascii="Calibri" w:hAnsi="Calibri"/>
          <w:sz w:val="24"/>
        </w:rPr>
        <w:t>Physiologist</w:t>
      </w:r>
      <w:r w:rsidR="00C45592">
        <w:rPr>
          <w:rFonts w:ascii="Calibri" w:hAnsi="Calibri"/>
          <w:sz w:val="24"/>
        </w:rPr>
        <w:t xml:space="preserve"> is to r</w:t>
      </w:r>
      <w:r w:rsidR="004C6A9F" w:rsidRPr="004C6A9F">
        <w:rPr>
          <w:rFonts w:ascii="Calibri" w:hAnsi="Calibri"/>
          <w:sz w:val="24"/>
        </w:rPr>
        <w:t xml:space="preserve">eview </w:t>
      </w:r>
      <w:r>
        <w:rPr>
          <w:rFonts w:ascii="Calibri" w:hAnsi="Calibri"/>
          <w:sz w:val="24"/>
        </w:rPr>
        <w:t>the M</w:t>
      </w:r>
      <w:r w:rsidR="004C6A9F" w:rsidRPr="004C6A9F">
        <w:rPr>
          <w:rFonts w:ascii="Calibri" w:hAnsi="Calibri"/>
          <w:sz w:val="24"/>
        </w:rPr>
        <w:t xml:space="preserve">edical </w:t>
      </w:r>
      <w:r>
        <w:rPr>
          <w:rFonts w:ascii="Calibri" w:hAnsi="Calibri"/>
          <w:sz w:val="24"/>
        </w:rPr>
        <w:t>H</w:t>
      </w:r>
      <w:r w:rsidR="004C6A9F" w:rsidRPr="004C6A9F">
        <w:rPr>
          <w:rFonts w:ascii="Calibri" w:hAnsi="Calibri"/>
          <w:sz w:val="24"/>
        </w:rPr>
        <w:t xml:space="preserve">istory </w:t>
      </w:r>
      <w:r>
        <w:rPr>
          <w:rFonts w:ascii="Calibri" w:hAnsi="Calibri"/>
          <w:sz w:val="24"/>
        </w:rPr>
        <w:t xml:space="preserve">Form </w:t>
      </w:r>
      <w:r w:rsidR="004C6A9F" w:rsidRPr="004C6A9F">
        <w:rPr>
          <w:rFonts w:ascii="Calibri" w:hAnsi="Calibri"/>
          <w:sz w:val="24"/>
        </w:rPr>
        <w:t xml:space="preserve">with </w:t>
      </w:r>
      <w:r>
        <w:rPr>
          <w:rFonts w:ascii="Calibri" w:hAnsi="Calibri"/>
          <w:sz w:val="24"/>
        </w:rPr>
        <w:t xml:space="preserve">the </w:t>
      </w:r>
      <w:r w:rsidR="004C6A9F" w:rsidRPr="004C6A9F">
        <w:rPr>
          <w:rFonts w:ascii="Calibri" w:hAnsi="Calibri"/>
          <w:sz w:val="24"/>
        </w:rPr>
        <w:t>candidate to ensure that all boxes ticked ‘yes’ are explained. Information such as date of injury or illness, location and any medical treatment required should be noted.</w:t>
      </w:r>
    </w:p>
    <w:p w:rsidR="004C6A9F" w:rsidRPr="004C6A9F" w:rsidRDefault="004C6A9F" w:rsidP="004C6A9F">
      <w:pPr>
        <w:rPr>
          <w:rFonts w:ascii="Calibri" w:hAnsi="Calibri"/>
          <w:sz w:val="24"/>
        </w:rPr>
      </w:pPr>
      <w:permStart w:id="1011755055" w:edGrp="everyone"/>
      <w:permEnd w:id="1011755055"/>
    </w:p>
    <w:p w:rsidR="004C6A9F" w:rsidRDefault="004C6A9F" w:rsidP="004C6A9F">
      <w:pPr>
        <w:numPr>
          <w:ilvl w:val="0"/>
          <w:numId w:val="12"/>
        </w:numPr>
        <w:rPr>
          <w:rFonts w:ascii="Calibri" w:hAnsi="Calibri"/>
          <w:sz w:val="24"/>
        </w:rPr>
      </w:pPr>
      <w:r w:rsidRPr="004C6A9F">
        <w:rPr>
          <w:rFonts w:ascii="Calibri" w:hAnsi="Calibri"/>
          <w:sz w:val="24"/>
        </w:rPr>
        <w:t>Candidate should also be questioned verbally ‘Are there any other current or previous injuries, illnesses or workers compensation claims not included in this Medical History?’</w:t>
      </w:r>
    </w:p>
    <w:p w:rsidR="004C6A9F" w:rsidRPr="004C6A9F" w:rsidRDefault="004C6A9F" w:rsidP="004C6A9F">
      <w:pPr>
        <w:rPr>
          <w:rFonts w:ascii="Calibri" w:hAnsi="Calibri"/>
          <w:sz w:val="24"/>
        </w:rPr>
      </w:pPr>
      <w:permStart w:id="365513726" w:edGrp="everyone"/>
      <w:permEnd w:id="365513726"/>
    </w:p>
    <w:p w:rsidR="004C6A9F" w:rsidRDefault="004C6A9F" w:rsidP="004C6A9F">
      <w:pPr>
        <w:rPr>
          <w:rFonts w:ascii="Calibri" w:hAnsi="Calibri"/>
          <w:b/>
          <w:sz w:val="24"/>
        </w:rPr>
      </w:pPr>
      <w:r w:rsidRPr="004C6A9F">
        <w:rPr>
          <w:rFonts w:ascii="Calibri" w:hAnsi="Calibri"/>
          <w:b/>
          <w:sz w:val="24"/>
        </w:rPr>
        <w:t>Medical Assessment:</w:t>
      </w:r>
    </w:p>
    <w:p w:rsidR="004C6A9F" w:rsidRPr="00B72AA7" w:rsidRDefault="004C6A9F" w:rsidP="004C6A9F">
      <w:pPr>
        <w:rPr>
          <w:rFonts w:ascii="Calibri" w:hAnsi="Calibri"/>
          <w:sz w:val="24"/>
        </w:rPr>
      </w:pPr>
      <w:permStart w:id="72970317" w:edGrp="everyone"/>
      <w:permEnd w:id="72970317"/>
    </w:p>
    <w:p w:rsidR="00D955E8" w:rsidRDefault="00D955E8" w:rsidP="00D955E8">
      <w:pPr>
        <w:rPr>
          <w:rFonts w:ascii="Calibri" w:hAnsi="Calibri"/>
          <w:b/>
          <w:sz w:val="24"/>
        </w:rPr>
      </w:pPr>
      <w:r w:rsidRPr="00810D9B">
        <w:rPr>
          <w:rFonts w:ascii="Calibri" w:hAnsi="Calibri"/>
          <w:b/>
          <w:sz w:val="24"/>
        </w:rPr>
        <w:t>Weight</w:t>
      </w:r>
      <w:r>
        <w:rPr>
          <w:rFonts w:ascii="Calibri" w:hAnsi="Calibri"/>
          <w:b/>
          <w:sz w:val="24"/>
        </w:rPr>
        <w:t>:</w:t>
      </w:r>
    </w:p>
    <w:p w:rsidR="00D955E8" w:rsidRPr="00B72AA7" w:rsidRDefault="00D955E8" w:rsidP="00D955E8">
      <w:pPr>
        <w:rPr>
          <w:rFonts w:ascii="Calibri" w:hAnsi="Calibri"/>
          <w:sz w:val="24"/>
        </w:rPr>
      </w:pPr>
      <w:permStart w:id="137392592" w:edGrp="everyone"/>
      <w:permEnd w:id="137392592"/>
    </w:p>
    <w:p w:rsidR="00D955E8" w:rsidRDefault="00D955E8" w:rsidP="00D955E8">
      <w:pPr>
        <w:numPr>
          <w:ilvl w:val="0"/>
          <w:numId w:val="13"/>
        </w:numPr>
        <w:rPr>
          <w:rFonts w:ascii="Calibri" w:hAnsi="Calibri"/>
          <w:b/>
          <w:sz w:val="24"/>
        </w:rPr>
      </w:pPr>
      <w:r w:rsidRPr="004C6A9F">
        <w:rPr>
          <w:rFonts w:ascii="Calibri" w:hAnsi="Calibri"/>
          <w:sz w:val="24"/>
        </w:rPr>
        <w:t>Instruct candidate to remove shoes and items from pocket and step on to the scales. Weight should be recorded in kilograms (kg).</w:t>
      </w:r>
    </w:p>
    <w:p w:rsidR="008D5DF7" w:rsidRDefault="008D5DF7" w:rsidP="004C6A9F">
      <w:pPr>
        <w:rPr>
          <w:rFonts w:ascii="Calibri" w:hAnsi="Calibri"/>
          <w:b/>
          <w:sz w:val="24"/>
        </w:rPr>
      </w:pPr>
      <w:permStart w:id="178668308" w:edGrp="everyone"/>
      <w:permEnd w:id="178668308"/>
    </w:p>
    <w:p w:rsidR="008D5DF7" w:rsidRDefault="008D5DF7" w:rsidP="004C6A9F">
      <w:pPr>
        <w:rPr>
          <w:rFonts w:ascii="Calibri" w:hAnsi="Calibri"/>
          <w:b/>
          <w:sz w:val="24"/>
        </w:rPr>
      </w:pPr>
    </w:p>
    <w:p w:rsidR="0058211C" w:rsidRDefault="0058211C" w:rsidP="004C6A9F">
      <w:pPr>
        <w:rPr>
          <w:rFonts w:ascii="Calibri" w:hAnsi="Calibri"/>
          <w:b/>
          <w:sz w:val="24"/>
        </w:rPr>
      </w:pPr>
      <w:permStart w:id="786775842" w:edGrp="everyone"/>
      <w:permEnd w:id="786775842"/>
    </w:p>
    <w:p w:rsidR="004C6A9F" w:rsidRDefault="00400BCD" w:rsidP="004C6A9F">
      <w:pPr>
        <w:rPr>
          <w:rFonts w:ascii="Calibri" w:hAnsi="Calibri"/>
          <w:b/>
          <w:sz w:val="24"/>
        </w:rPr>
      </w:pPr>
      <w:r w:rsidRPr="00810D9B">
        <w:rPr>
          <w:rFonts w:ascii="Calibri" w:hAnsi="Calibri"/>
          <w:b/>
          <w:sz w:val="24"/>
        </w:rPr>
        <w:t>Height:</w:t>
      </w:r>
    </w:p>
    <w:p w:rsidR="00810D9B" w:rsidRPr="00B72AA7" w:rsidRDefault="00810D9B" w:rsidP="004C6A9F">
      <w:pPr>
        <w:rPr>
          <w:rFonts w:ascii="Calibri" w:hAnsi="Calibri"/>
          <w:sz w:val="24"/>
        </w:rPr>
      </w:pPr>
      <w:permStart w:id="1854486647" w:edGrp="everyone"/>
      <w:permEnd w:id="1854486647"/>
    </w:p>
    <w:p w:rsidR="004C6A9F" w:rsidRDefault="004C6A9F" w:rsidP="00810D9B">
      <w:pPr>
        <w:numPr>
          <w:ilvl w:val="0"/>
          <w:numId w:val="13"/>
        </w:numPr>
        <w:rPr>
          <w:rFonts w:ascii="Calibri" w:hAnsi="Calibri"/>
          <w:sz w:val="24"/>
        </w:rPr>
      </w:pPr>
      <w:r w:rsidRPr="004C6A9F">
        <w:rPr>
          <w:rFonts w:ascii="Calibri" w:hAnsi="Calibri"/>
          <w:sz w:val="24"/>
        </w:rPr>
        <w:t xml:space="preserve">Instruct candidate to remove shoes and stand with heels, back and head up against the wall underneath the measuring tape. </w:t>
      </w:r>
    </w:p>
    <w:p w:rsidR="00810D9B" w:rsidRDefault="00810D9B" w:rsidP="00810D9B">
      <w:pPr>
        <w:ind w:left="360"/>
        <w:rPr>
          <w:rFonts w:ascii="Calibri" w:hAnsi="Calibri"/>
          <w:sz w:val="24"/>
        </w:rPr>
      </w:pPr>
      <w:permStart w:id="627066628" w:edGrp="everyone"/>
      <w:permEnd w:id="627066628"/>
    </w:p>
    <w:p w:rsidR="004C6A9F" w:rsidRDefault="004C6A9F" w:rsidP="004C6A9F">
      <w:pPr>
        <w:rPr>
          <w:rFonts w:ascii="Calibri" w:hAnsi="Calibri"/>
          <w:sz w:val="24"/>
        </w:rPr>
      </w:pPr>
      <w:r w:rsidRPr="004C6A9F">
        <w:rPr>
          <w:rFonts w:ascii="Calibri" w:hAnsi="Calibri"/>
          <w:sz w:val="24"/>
        </w:rPr>
        <w:t>The tape should be rolled down until level with the wall and flat on the candidate’s head. Height recorded in centimetres (cm).</w:t>
      </w:r>
    </w:p>
    <w:p w:rsidR="00B72AA7" w:rsidRPr="00B72AA7" w:rsidRDefault="00B72AA7" w:rsidP="00D955E8">
      <w:pPr>
        <w:rPr>
          <w:rFonts w:ascii="Calibri" w:hAnsi="Calibri"/>
          <w:b/>
          <w:sz w:val="24"/>
        </w:rPr>
      </w:pPr>
      <w:permStart w:id="1332085654" w:edGrp="everyone"/>
      <w:permEnd w:id="1332085654"/>
    </w:p>
    <w:p w:rsidR="004C6A9F" w:rsidRDefault="004C6A9F" w:rsidP="004C6A9F">
      <w:pPr>
        <w:rPr>
          <w:rFonts w:ascii="Calibri" w:hAnsi="Calibri"/>
          <w:b/>
          <w:sz w:val="24"/>
        </w:rPr>
      </w:pPr>
      <w:r w:rsidRPr="00810D9B">
        <w:rPr>
          <w:rFonts w:ascii="Calibri" w:hAnsi="Calibri"/>
          <w:b/>
          <w:sz w:val="24"/>
        </w:rPr>
        <w:t>BMI</w:t>
      </w:r>
      <w:r w:rsidR="00810D9B">
        <w:rPr>
          <w:rFonts w:ascii="Calibri" w:hAnsi="Calibri"/>
          <w:b/>
          <w:sz w:val="24"/>
        </w:rPr>
        <w:t>:</w:t>
      </w:r>
    </w:p>
    <w:p w:rsidR="00810D9B" w:rsidRPr="00810D9B" w:rsidRDefault="00810D9B" w:rsidP="004C6A9F">
      <w:pPr>
        <w:rPr>
          <w:rFonts w:ascii="Calibri" w:hAnsi="Calibri"/>
          <w:b/>
          <w:sz w:val="24"/>
        </w:rPr>
      </w:pPr>
      <w:permStart w:id="1136275273" w:edGrp="everyone"/>
      <w:permEnd w:id="1136275273"/>
    </w:p>
    <w:p w:rsidR="004C6A9F" w:rsidRPr="004C6A9F" w:rsidRDefault="004C6A9F" w:rsidP="004C6A9F">
      <w:pPr>
        <w:rPr>
          <w:rFonts w:ascii="Calibri" w:hAnsi="Calibri"/>
          <w:sz w:val="24"/>
        </w:rPr>
      </w:pPr>
      <w:r w:rsidRPr="004C6A9F">
        <w:rPr>
          <w:rFonts w:ascii="Calibri" w:hAnsi="Calibri"/>
          <w:sz w:val="24"/>
        </w:rPr>
        <w:t xml:space="preserve">BMI is the </w:t>
      </w:r>
      <w:r w:rsidR="00810D9B" w:rsidRPr="004C6A9F">
        <w:rPr>
          <w:rFonts w:ascii="Calibri" w:hAnsi="Calibri"/>
          <w:sz w:val="24"/>
        </w:rPr>
        <w:t>individual’s</w:t>
      </w:r>
      <w:r w:rsidRPr="004C6A9F">
        <w:rPr>
          <w:rFonts w:ascii="Calibri" w:hAnsi="Calibri"/>
          <w:sz w:val="24"/>
        </w:rPr>
        <w:t xml:space="preserve"> weight divided by their height in metres squared. </w:t>
      </w:r>
    </w:p>
    <w:p w:rsidR="004C6A9F" w:rsidRDefault="004C6A9F" w:rsidP="004C6A9F">
      <w:pPr>
        <w:rPr>
          <w:rFonts w:ascii="Calibri" w:hAnsi="Calibri"/>
          <w:sz w:val="24"/>
        </w:rPr>
      </w:pPr>
      <w:r w:rsidRPr="004C6A9F">
        <w:rPr>
          <w:rFonts w:ascii="Calibri" w:hAnsi="Calibri"/>
          <w:sz w:val="24"/>
        </w:rPr>
        <w:t>This number can classify the individual as underweight, normal, overweight or obese.</w:t>
      </w:r>
    </w:p>
    <w:p w:rsidR="00C45592" w:rsidRDefault="00C45592" w:rsidP="004C6A9F">
      <w:pPr>
        <w:rPr>
          <w:rFonts w:ascii="Calibri" w:hAnsi="Calibri"/>
          <w:sz w:val="24"/>
        </w:rPr>
      </w:pPr>
      <w:permStart w:id="910261741" w:edGrp="everyone"/>
      <w:permEnd w:id="910261741"/>
    </w:p>
    <w:p w:rsidR="008E6A27" w:rsidRPr="0058211C" w:rsidRDefault="008E6A27" w:rsidP="004C6A9F">
      <w:pPr>
        <w:rPr>
          <w:rFonts w:ascii="Calibri" w:hAnsi="Calibri"/>
          <w:b/>
          <w:sz w:val="24"/>
        </w:rPr>
      </w:pPr>
      <w:r w:rsidRPr="0058211C">
        <w:rPr>
          <w:rFonts w:ascii="Calibri" w:hAnsi="Calibri"/>
          <w:b/>
          <w:sz w:val="24"/>
        </w:rPr>
        <w:t>Waist to Hip Ratio:</w:t>
      </w:r>
    </w:p>
    <w:p w:rsidR="00A36B30" w:rsidRPr="0058211C" w:rsidRDefault="00A36B30" w:rsidP="004C6A9F">
      <w:pPr>
        <w:rPr>
          <w:rFonts w:ascii="Calibri" w:hAnsi="Calibri"/>
          <w:b/>
          <w:sz w:val="24"/>
        </w:rPr>
      </w:pPr>
      <w:permStart w:id="2119574456" w:edGrp="everyone"/>
      <w:permEnd w:id="2119574456"/>
    </w:p>
    <w:p w:rsidR="008E6A27" w:rsidRPr="0058211C" w:rsidRDefault="008E6A27" w:rsidP="001B7A47">
      <w:pPr>
        <w:rPr>
          <w:rFonts w:ascii="Calibri" w:hAnsi="Calibri"/>
          <w:sz w:val="24"/>
        </w:rPr>
      </w:pPr>
      <w:r w:rsidRPr="0058211C">
        <w:rPr>
          <w:rFonts w:ascii="Calibri" w:hAnsi="Calibri"/>
          <w:sz w:val="24"/>
        </w:rPr>
        <w:t>Using</w:t>
      </w:r>
      <w:r w:rsidR="00A36B30" w:rsidRPr="0058211C">
        <w:rPr>
          <w:rFonts w:ascii="Calibri" w:hAnsi="Calibri"/>
          <w:sz w:val="24"/>
        </w:rPr>
        <w:t xml:space="preserve"> a</w:t>
      </w:r>
      <w:r w:rsidRPr="0058211C">
        <w:rPr>
          <w:rFonts w:ascii="Calibri" w:hAnsi="Calibri"/>
          <w:sz w:val="24"/>
        </w:rPr>
        <w:t xml:space="preserve"> measuring tape (cm), the waist:</w:t>
      </w:r>
    </w:p>
    <w:p w:rsidR="008E6A27" w:rsidRPr="0058211C" w:rsidRDefault="008E6A27" w:rsidP="001B7A47">
      <w:pPr>
        <w:numPr>
          <w:ilvl w:val="0"/>
          <w:numId w:val="24"/>
        </w:numPr>
        <w:rPr>
          <w:rFonts w:ascii="Calibri" w:hAnsi="Calibri"/>
          <w:sz w:val="24"/>
        </w:rPr>
      </w:pPr>
      <w:r w:rsidRPr="0058211C">
        <w:rPr>
          <w:rFonts w:ascii="Calibri" w:hAnsi="Calibri"/>
          <w:sz w:val="24"/>
        </w:rPr>
        <w:t>Smallest part of mid-section for females</w:t>
      </w:r>
    </w:p>
    <w:p w:rsidR="008E6A27" w:rsidRPr="0058211C" w:rsidRDefault="008E6A27" w:rsidP="001B7A47">
      <w:pPr>
        <w:numPr>
          <w:ilvl w:val="0"/>
          <w:numId w:val="24"/>
        </w:numPr>
        <w:rPr>
          <w:rFonts w:ascii="Calibri" w:hAnsi="Calibri"/>
          <w:sz w:val="24"/>
        </w:rPr>
      </w:pPr>
      <w:r w:rsidRPr="0058211C">
        <w:rPr>
          <w:rFonts w:ascii="Calibri" w:hAnsi="Calibri"/>
          <w:sz w:val="24"/>
        </w:rPr>
        <w:t>In line with the navel for males</w:t>
      </w:r>
    </w:p>
    <w:p w:rsidR="00A36B30" w:rsidRPr="0058211C" w:rsidRDefault="00A36B30" w:rsidP="00A36B30">
      <w:pPr>
        <w:ind w:left="720"/>
        <w:rPr>
          <w:rFonts w:ascii="Calibri" w:hAnsi="Calibri"/>
          <w:sz w:val="24"/>
        </w:rPr>
      </w:pPr>
      <w:permStart w:id="1358526367" w:edGrp="everyone"/>
      <w:permEnd w:id="1358526367"/>
    </w:p>
    <w:p w:rsidR="008E6A27" w:rsidRPr="0058211C" w:rsidRDefault="008E6A27" w:rsidP="001B7A47">
      <w:pPr>
        <w:rPr>
          <w:rFonts w:ascii="Calibri" w:hAnsi="Calibri"/>
          <w:sz w:val="24"/>
        </w:rPr>
      </w:pPr>
      <w:r w:rsidRPr="0058211C">
        <w:rPr>
          <w:rFonts w:ascii="Calibri" w:hAnsi="Calibri"/>
          <w:sz w:val="24"/>
        </w:rPr>
        <w:t>Measure the hip:</w:t>
      </w:r>
    </w:p>
    <w:p w:rsidR="008E6A27" w:rsidRPr="0058211C" w:rsidRDefault="001B7A47" w:rsidP="001B7A47">
      <w:pPr>
        <w:numPr>
          <w:ilvl w:val="0"/>
          <w:numId w:val="26"/>
        </w:numPr>
        <w:rPr>
          <w:rFonts w:ascii="Calibri" w:hAnsi="Calibri"/>
          <w:sz w:val="24"/>
        </w:rPr>
      </w:pPr>
      <w:r w:rsidRPr="0058211C">
        <w:rPr>
          <w:rFonts w:ascii="Calibri" w:hAnsi="Calibri"/>
          <w:sz w:val="24"/>
        </w:rPr>
        <w:t>Measure the largest section of the gluteal region</w:t>
      </w:r>
    </w:p>
    <w:p w:rsidR="00A36B30" w:rsidRPr="0058211C" w:rsidRDefault="00A36B30" w:rsidP="001B7A47">
      <w:pPr>
        <w:rPr>
          <w:rFonts w:ascii="Calibri" w:hAnsi="Calibri"/>
          <w:sz w:val="24"/>
        </w:rPr>
      </w:pPr>
      <w:permStart w:id="732640747" w:edGrp="everyone"/>
      <w:permEnd w:id="732640747"/>
    </w:p>
    <w:p w:rsidR="001B7A47" w:rsidRPr="0058211C" w:rsidRDefault="001B7A47" w:rsidP="001B7A47">
      <w:pPr>
        <w:rPr>
          <w:rFonts w:ascii="Calibri" w:hAnsi="Calibri"/>
          <w:sz w:val="24"/>
        </w:rPr>
      </w:pPr>
      <w:r w:rsidRPr="0058211C">
        <w:rPr>
          <w:rFonts w:ascii="Calibri" w:hAnsi="Calibri"/>
          <w:sz w:val="24"/>
        </w:rPr>
        <w:t>Divide the waist measurement by the hip measurement to derive the waist to hip ratio</w:t>
      </w:r>
      <w:r w:rsidR="00A36B30" w:rsidRPr="0058211C">
        <w:rPr>
          <w:rFonts w:ascii="Calibri" w:hAnsi="Calibri"/>
          <w:sz w:val="24"/>
        </w:rPr>
        <w:t>.</w:t>
      </w:r>
    </w:p>
    <w:p w:rsidR="00A36B30" w:rsidRPr="0058211C" w:rsidRDefault="00A36B30" w:rsidP="001B7A47">
      <w:pPr>
        <w:rPr>
          <w:rFonts w:ascii="Calibri" w:hAnsi="Calibri"/>
          <w:sz w:val="24"/>
        </w:rPr>
      </w:pPr>
      <w:permStart w:id="96829221" w:edGrp="everyone"/>
      <w:permEnd w:id="96829221"/>
    </w:p>
    <w:p w:rsidR="001B7A47" w:rsidRPr="0058211C" w:rsidRDefault="001B7A47" w:rsidP="001B7A47">
      <w:pPr>
        <w:rPr>
          <w:rFonts w:ascii="Calibri" w:hAnsi="Calibri"/>
          <w:sz w:val="24"/>
        </w:rPr>
      </w:pPr>
      <w:r w:rsidRPr="0058211C">
        <w:rPr>
          <w:rFonts w:ascii="Calibri" w:hAnsi="Calibri"/>
          <w:sz w:val="24"/>
        </w:rPr>
        <w:t>NOTE: This test is not present in all medical assessments.</w:t>
      </w:r>
    </w:p>
    <w:p w:rsidR="001B7A47" w:rsidRPr="0058211C" w:rsidRDefault="001B7A47" w:rsidP="001B7A47">
      <w:pPr>
        <w:rPr>
          <w:rFonts w:ascii="Calibri" w:hAnsi="Calibri"/>
          <w:sz w:val="24"/>
        </w:rPr>
      </w:pPr>
      <w:permStart w:id="653360957" w:edGrp="everyone"/>
      <w:permEnd w:id="653360957"/>
    </w:p>
    <w:p w:rsidR="00810D9B" w:rsidRDefault="004C6A9F" w:rsidP="004C6A9F">
      <w:pPr>
        <w:rPr>
          <w:rFonts w:ascii="Calibri" w:hAnsi="Calibri"/>
          <w:b/>
          <w:sz w:val="24"/>
        </w:rPr>
      </w:pPr>
      <w:r w:rsidRPr="00810D9B">
        <w:rPr>
          <w:rFonts w:ascii="Calibri" w:hAnsi="Calibri"/>
          <w:b/>
          <w:sz w:val="24"/>
        </w:rPr>
        <w:t>Blood Pressure</w:t>
      </w:r>
      <w:r w:rsidR="00965001">
        <w:rPr>
          <w:rFonts w:ascii="Calibri" w:hAnsi="Calibri"/>
          <w:b/>
          <w:sz w:val="24"/>
        </w:rPr>
        <w:t xml:space="preserve"> Test</w:t>
      </w:r>
      <w:r w:rsidR="00810D9B">
        <w:rPr>
          <w:rFonts w:ascii="Calibri" w:hAnsi="Calibri"/>
          <w:b/>
          <w:sz w:val="24"/>
        </w:rPr>
        <w:t>:</w:t>
      </w:r>
    </w:p>
    <w:p w:rsidR="00810D9B" w:rsidRDefault="00810D9B" w:rsidP="004C6A9F">
      <w:pPr>
        <w:rPr>
          <w:rFonts w:ascii="Calibri" w:hAnsi="Calibri"/>
          <w:b/>
          <w:sz w:val="24"/>
        </w:rPr>
      </w:pPr>
      <w:permStart w:id="1283987665" w:edGrp="everyone"/>
      <w:permEnd w:id="1283987665"/>
    </w:p>
    <w:p w:rsidR="004C6A9F" w:rsidRPr="008D5DF7" w:rsidRDefault="004C6A9F" w:rsidP="00810D9B">
      <w:pPr>
        <w:numPr>
          <w:ilvl w:val="0"/>
          <w:numId w:val="13"/>
        </w:numPr>
        <w:rPr>
          <w:rFonts w:ascii="Calibri" w:hAnsi="Calibri"/>
          <w:b/>
          <w:sz w:val="24"/>
        </w:rPr>
      </w:pPr>
      <w:r w:rsidRPr="00810D9B">
        <w:rPr>
          <w:rFonts w:ascii="Calibri" w:hAnsi="Calibri"/>
          <w:sz w:val="24"/>
        </w:rPr>
        <w:t>Instruct candidate to relax left arm on the bench with palm facing upwards (supine).</w:t>
      </w:r>
    </w:p>
    <w:p w:rsidR="008D5DF7" w:rsidRPr="00810D9B" w:rsidRDefault="008D5DF7" w:rsidP="008D5DF7">
      <w:pPr>
        <w:ind w:left="360"/>
        <w:rPr>
          <w:rFonts w:ascii="Calibri" w:hAnsi="Calibri"/>
          <w:b/>
          <w:sz w:val="24"/>
        </w:rPr>
      </w:pPr>
      <w:permStart w:id="1286623909" w:edGrp="everyone"/>
      <w:permEnd w:id="1286623909"/>
    </w:p>
    <w:p w:rsidR="004C6A9F" w:rsidRDefault="004C6A9F" w:rsidP="008D5DF7">
      <w:pPr>
        <w:ind w:left="720"/>
        <w:rPr>
          <w:rFonts w:ascii="Calibri" w:hAnsi="Calibri"/>
          <w:sz w:val="24"/>
        </w:rPr>
      </w:pPr>
      <w:r w:rsidRPr="00810D9B">
        <w:rPr>
          <w:rFonts w:ascii="Calibri" w:hAnsi="Calibri"/>
          <w:sz w:val="24"/>
        </w:rPr>
        <w:t xml:space="preserve">The appropriate cuff type should be considered initially. Short cuff for an individual with a smaller arm, long cuff for personnel with larger arms and the large maroon cuff for candidates with elevated Blood Pressure or larger arms. </w:t>
      </w:r>
    </w:p>
    <w:p w:rsidR="00810D9B" w:rsidRPr="00810D9B" w:rsidRDefault="00810D9B" w:rsidP="00810D9B">
      <w:pPr>
        <w:rPr>
          <w:rFonts w:ascii="Calibri" w:hAnsi="Calibri"/>
          <w:sz w:val="24"/>
        </w:rPr>
      </w:pPr>
      <w:permStart w:id="374749381" w:edGrp="everyone"/>
      <w:permEnd w:id="374749381"/>
    </w:p>
    <w:p w:rsidR="004C6A9F" w:rsidRDefault="004C6A9F" w:rsidP="00810D9B">
      <w:pPr>
        <w:numPr>
          <w:ilvl w:val="0"/>
          <w:numId w:val="13"/>
        </w:numPr>
        <w:rPr>
          <w:rFonts w:ascii="Calibri" w:hAnsi="Calibri"/>
          <w:sz w:val="24"/>
        </w:rPr>
      </w:pPr>
      <w:r w:rsidRPr="00810D9B">
        <w:rPr>
          <w:rFonts w:ascii="Calibri" w:hAnsi="Calibri"/>
          <w:sz w:val="24"/>
        </w:rPr>
        <w:t>The cuff should be fastened around the left arm with the arrow in alignment with the artery.</w:t>
      </w:r>
    </w:p>
    <w:p w:rsidR="00810D9B" w:rsidRPr="00810D9B" w:rsidRDefault="00810D9B" w:rsidP="00965001">
      <w:pPr>
        <w:rPr>
          <w:rFonts w:ascii="Calibri" w:hAnsi="Calibri"/>
          <w:sz w:val="24"/>
        </w:rPr>
      </w:pPr>
      <w:permStart w:id="1642793579" w:edGrp="everyone"/>
      <w:permEnd w:id="1642793579"/>
    </w:p>
    <w:p w:rsidR="004C6A9F" w:rsidRDefault="004C6A9F" w:rsidP="00810D9B">
      <w:pPr>
        <w:numPr>
          <w:ilvl w:val="0"/>
          <w:numId w:val="13"/>
        </w:numPr>
        <w:rPr>
          <w:rFonts w:ascii="Calibri" w:hAnsi="Calibri"/>
          <w:sz w:val="24"/>
        </w:rPr>
      </w:pPr>
      <w:r w:rsidRPr="00810D9B">
        <w:rPr>
          <w:rFonts w:ascii="Calibri" w:hAnsi="Calibri"/>
          <w:sz w:val="24"/>
        </w:rPr>
        <w:t xml:space="preserve">Pump up cuff and then slowly release the air until the Korotkoff sounds can be heard and </w:t>
      </w:r>
      <w:r w:rsidR="00D846F9">
        <w:rPr>
          <w:rFonts w:ascii="Calibri" w:hAnsi="Calibri"/>
          <w:sz w:val="24"/>
        </w:rPr>
        <w:t xml:space="preserve">then a </w:t>
      </w:r>
      <w:r w:rsidRPr="00810D9B">
        <w:rPr>
          <w:rFonts w:ascii="Calibri" w:hAnsi="Calibri"/>
          <w:sz w:val="24"/>
        </w:rPr>
        <w:t>blood pressure read</w:t>
      </w:r>
      <w:r w:rsidR="00D846F9">
        <w:rPr>
          <w:rFonts w:ascii="Calibri" w:hAnsi="Calibri"/>
          <w:sz w:val="24"/>
        </w:rPr>
        <w:t>ing can be taken</w:t>
      </w:r>
      <w:r w:rsidRPr="00810D9B">
        <w:rPr>
          <w:rFonts w:ascii="Calibri" w:hAnsi="Calibri"/>
          <w:sz w:val="24"/>
        </w:rPr>
        <w:t>.</w:t>
      </w:r>
    </w:p>
    <w:p w:rsidR="00810D9B" w:rsidRPr="00810D9B" w:rsidRDefault="00810D9B" w:rsidP="00810D9B">
      <w:pPr>
        <w:rPr>
          <w:rFonts w:ascii="Calibri" w:hAnsi="Calibri"/>
          <w:sz w:val="24"/>
        </w:rPr>
      </w:pPr>
      <w:permStart w:id="386680136" w:edGrp="everyone"/>
      <w:permEnd w:id="386680136"/>
    </w:p>
    <w:p w:rsidR="004C6A9F" w:rsidRDefault="004C6A9F" w:rsidP="00810D9B">
      <w:pPr>
        <w:rPr>
          <w:rFonts w:ascii="Calibri" w:hAnsi="Calibri"/>
          <w:sz w:val="24"/>
        </w:rPr>
      </w:pPr>
      <w:r w:rsidRPr="00810D9B">
        <w:rPr>
          <w:rFonts w:ascii="Calibri" w:hAnsi="Calibri"/>
          <w:sz w:val="24"/>
        </w:rPr>
        <w:t>If blood pressure is classified within the ‘normal’ ranges then the medical may proceed. If classed as ‘abnormal’ then blood pressure should be taken while the candidate is lying down and a REDiMED GP should be consulted for further action.</w:t>
      </w:r>
    </w:p>
    <w:p w:rsidR="00810D9B" w:rsidRPr="00810D9B" w:rsidRDefault="00810D9B" w:rsidP="00810D9B">
      <w:pPr>
        <w:rPr>
          <w:rFonts w:ascii="Calibri" w:hAnsi="Calibri"/>
          <w:sz w:val="24"/>
        </w:rPr>
      </w:pPr>
      <w:permStart w:id="354315535" w:edGrp="everyone"/>
      <w:permEnd w:id="354315535"/>
    </w:p>
    <w:p w:rsidR="0058211C" w:rsidRDefault="0058211C" w:rsidP="00810D9B">
      <w:pPr>
        <w:rPr>
          <w:rFonts w:ascii="Calibri" w:hAnsi="Calibri"/>
          <w:b/>
          <w:sz w:val="24"/>
        </w:rPr>
      </w:pPr>
    </w:p>
    <w:p w:rsidR="00191253" w:rsidRDefault="00191253" w:rsidP="00810D9B">
      <w:pPr>
        <w:rPr>
          <w:rFonts w:ascii="Calibri" w:hAnsi="Calibri"/>
          <w:b/>
          <w:sz w:val="24"/>
        </w:rPr>
      </w:pPr>
      <w:permStart w:id="339626899" w:edGrp="everyone"/>
      <w:permEnd w:id="339626899"/>
    </w:p>
    <w:p w:rsidR="004C6A9F" w:rsidRDefault="004C6A9F" w:rsidP="00810D9B">
      <w:pPr>
        <w:rPr>
          <w:rFonts w:ascii="Calibri" w:hAnsi="Calibri"/>
          <w:b/>
          <w:sz w:val="24"/>
        </w:rPr>
      </w:pPr>
      <w:r w:rsidRPr="00810D9B">
        <w:rPr>
          <w:rFonts w:ascii="Calibri" w:hAnsi="Calibri"/>
          <w:b/>
          <w:sz w:val="24"/>
        </w:rPr>
        <w:t>Heart Rate</w:t>
      </w:r>
      <w:r w:rsidR="00965001">
        <w:rPr>
          <w:rFonts w:ascii="Calibri" w:hAnsi="Calibri"/>
          <w:b/>
          <w:sz w:val="24"/>
        </w:rPr>
        <w:t xml:space="preserve"> Test</w:t>
      </w:r>
      <w:r w:rsidR="00810D9B">
        <w:rPr>
          <w:rFonts w:ascii="Calibri" w:hAnsi="Calibri"/>
          <w:b/>
          <w:sz w:val="24"/>
        </w:rPr>
        <w:t>:</w:t>
      </w:r>
    </w:p>
    <w:p w:rsidR="00810D9B" w:rsidRPr="00810D9B" w:rsidRDefault="00810D9B" w:rsidP="00810D9B">
      <w:pPr>
        <w:rPr>
          <w:rFonts w:ascii="Calibri" w:hAnsi="Calibri"/>
          <w:b/>
          <w:sz w:val="24"/>
        </w:rPr>
      </w:pPr>
      <w:permStart w:id="1836339101" w:edGrp="everyone"/>
      <w:permEnd w:id="1836339101"/>
    </w:p>
    <w:p w:rsidR="004C6A9F" w:rsidRPr="00810D9B" w:rsidRDefault="004C6A9F" w:rsidP="00810D9B">
      <w:pPr>
        <w:numPr>
          <w:ilvl w:val="0"/>
          <w:numId w:val="14"/>
        </w:numPr>
        <w:rPr>
          <w:rFonts w:ascii="Calibri" w:hAnsi="Calibri"/>
          <w:sz w:val="24"/>
        </w:rPr>
      </w:pPr>
      <w:r w:rsidRPr="00810D9B">
        <w:rPr>
          <w:rFonts w:ascii="Calibri" w:hAnsi="Calibri"/>
          <w:sz w:val="24"/>
        </w:rPr>
        <w:t>With palm facing upwards (supine), two fingers should be place on the distal and radial side of the forearm. Pulse should be counted for fifteen seconds and then multiplied by four to derive the resting heart rate in beats per minute (bpm).</w:t>
      </w:r>
    </w:p>
    <w:p w:rsidR="00810D9B" w:rsidRPr="00C760C4" w:rsidRDefault="00810D9B" w:rsidP="00810D9B">
      <w:pPr>
        <w:rPr>
          <w:rFonts w:ascii="Calibri" w:hAnsi="Calibri"/>
          <w:sz w:val="24"/>
        </w:rPr>
      </w:pPr>
      <w:permStart w:id="182861177" w:edGrp="everyone"/>
      <w:permEnd w:id="182861177"/>
    </w:p>
    <w:p w:rsidR="004C6A9F" w:rsidRDefault="004C6A9F" w:rsidP="00810D9B">
      <w:pPr>
        <w:rPr>
          <w:rFonts w:ascii="Calibri" w:hAnsi="Calibri"/>
          <w:b/>
          <w:sz w:val="24"/>
        </w:rPr>
      </w:pPr>
      <w:r w:rsidRPr="00810D9B">
        <w:rPr>
          <w:rFonts w:ascii="Calibri" w:hAnsi="Calibri"/>
          <w:b/>
          <w:sz w:val="24"/>
        </w:rPr>
        <w:t>Vision</w:t>
      </w:r>
      <w:r w:rsidR="00965001">
        <w:rPr>
          <w:rFonts w:ascii="Calibri" w:hAnsi="Calibri"/>
          <w:b/>
          <w:sz w:val="24"/>
        </w:rPr>
        <w:t xml:space="preserve"> Test</w:t>
      </w:r>
      <w:r w:rsidR="00810D9B">
        <w:rPr>
          <w:rFonts w:ascii="Calibri" w:hAnsi="Calibri"/>
          <w:b/>
          <w:sz w:val="24"/>
        </w:rPr>
        <w:t>:</w:t>
      </w:r>
    </w:p>
    <w:p w:rsidR="00D955E8" w:rsidRDefault="00D955E8" w:rsidP="00810D9B">
      <w:pPr>
        <w:rPr>
          <w:rFonts w:ascii="Calibri" w:hAnsi="Calibri"/>
          <w:b/>
          <w:sz w:val="24"/>
        </w:rPr>
      </w:pPr>
      <w:permStart w:id="951599569" w:edGrp="everyone"/>
      <w:permEnd w:id="951599569"/>
    </w:p>
    <w:p w:rsidR="00D955E8" w:rsidRDefault="00D955E8" w:rsidP="00D955E8">
      <w:pPr>
        <w:rPr>
          <w:rFonts w:ascii="Calibri" w:hAnsi="Calibri"/>
          <w:b/>
          <w:sz w:val="24"/>
        </w:rPr>
      </w:pPr>
      <w:r w:rsidRPr="00D34958">
        <w:rPr>
          <w:rFonts w:ascii="Calibri" w:hAnsi="Calibri"/>
          <w:b/>
          <w:sz w:val="24"/>
        </w:rPr>
        <w:t>Colour Vision</w:t>
      </w:r>
      <w:r>
        <w:rPr>
          <w:rFonts w:ascii="Calibri" w:hAnsi="Calibri"/>
          <w:b/>
          <w:sz w:val="24"/>
        </w:rPr>
        <w:t xml:space="preserve"> Test:</w:t>
      </w:r>
    </w:p>
    <w:p w:rsidR="00D955E8" w:rsidRPr="00B72AA7" w:rsidRDefault="00D955E8" w:rsidP="00D955E8">
      <w:pPr>
        <w:rPr>
          <w:rFonts w:ascii="Calibri" w:hAnsi="Calibri"/>
          <w:sz w:val="24"/>
          <w:highlight w:val="yellow"/>
        </w:rPr>
      </w:pPr>
      <w:permStart w:id="1206597753" w:edGrp="everyone"/>
      <w:permEnd w:id="1206597753"/>
    </w:p>
    <w:p w:rsidR="00D955E8" w:rsidRPr="00965001" w:rsidRDefault="00D955E8" w:rsidP="00D955E8">
      <w:pPr>
        <w:numPr>
          <w:ilvl w:val="0"/>
          <w:numId w:val="14"/>
        </w:numPr>
        <w:rPr>
          <w:rFonts w:ascii="Calibri" w:hAnsi="Calibri"/>
          <w:sz w:val="24"/>
        </w:rPr>
      </w:pPr>
      <w:r w:rsidRPr="00965001">
        <w:rPr>
          <w:rFonts w:ascii="Calibri" w:hAnsi="Calibri"/>
          <w:sz w:val="24"/>
        </w:rPr>
        <w:t>Candidates should be instructed to identify the number shown on each plate within three seconds.</w:t>
      </w:r>
    </w:p>
    <w:p w:rsidR="00D955E8" w:rsidRPr="00543FE1" w:rsidRDefault="00D955E8" w:rsidP="00D955E8">
      <w:pPr>
        <w:rPr>
          <w:rFonts w:ascii="Calibri" w:hAnsi="Calibri"/>
          <w:sz w:val="24"/>
        </w:rPr>
      </w:pPr>
      <w:permStart w:id="423904297" w:edGrp="everyone"/>
      <w:permEnd w:id="423904297"/>
    </w:p>
    <w:p w:rsidR="00D955E8" w:rsidRPr="00965001" w:rsidRDefault="00D955E8" w:rsidP="008D5DF7">
      <w:pPr>
        <w:rPr>
          <w:rFonts w:ascii="Calibri" w:hAnsi="Calibri"/>
        </w:rPr>
      </w:pPr>
      <w:r w:rsidRPr="00965001">
        <w:rPr>
          <w:rFonts w:ascii="Calibri" w:hAnsi="Calibri"/>
          <w:sz w:val="24"/>
        </w:rPr>
        <w:t>Refer to the Ishihara scoring guide for interpretation of results.</w:t>
      </w:r>
    </w:p>
    <w:p w:rsidR="00810D9B" w:rsidRPr="00C760C4" w:rsidRDefault="00810D9B" w:rsidP="00810D9B">
      <w:pPr>
        <w:rPr>
          <w:rFonts w:ascii="Calibri" w:hAnsi="Calibri"/>
          <w:sz w:val="24"/>
        </w:rPr>
      </w:pPr>
      <w:permStart w:id="834142685" w:edGrp="everyone"/>
      <w:permEnd w:id="834142685"/>
    </w:p>
    <w:p w:rsidR="004C6A9F" w:rsidRDefault="004C6A9F" w:rsidP="00810D9B">
      <w:pPr>
        <w:rPr>
          <w:rFonts w:ascii="Calibri" w:hAnsi="Calibri"/>
          <w:b/>
          <w:sz w:val="24"/>
        </w:rPr>
      </w:pPr>
      <w:r w:rsidRPr="00810D9B">
        <w:rPr>
          <w:rFonts w:ascii="Calibri" w:hAnsi="Calibri"/>
          <w:b/>
          <w:sz w:val="24"/>
        </w:rPr>
        <w:t>Near vision</w:t>
      </w:r>
    </w:p>
    <w:p w:rsidR="00810D9B" w:rsidRPr="00C760C4" w:rsidRDefault="00810D9B" w:rsidP="00810D9B">
      <w:pPr>
        <w:rPr>
          <w:rFonts w:ascii="Calibri" w:hAnsi="Calibri"/>
          <w:sz w:val="24"/>
        </w:rPr>
      </w:pPr>
      <w:permStart w:id="1685989804" w:edGrp="everyone"/>
      <w:permEnd w:id="1685989804"/>
    </w:p>
    <w:p w:rsidR="004C6A9F" w:rsidRDefault="004C6A9F" w:rsidP="00810D9B">
      <w:pPr>
        <w:numPr>
          <w:ilvl w:val="0"/>
          <w:numId w:val="14"/>
        </w:numPr>
        <w:rPr>
          <w:rFonts w:ascii="Calibri" w:hAnsi="Calibri"/>
          <w:sz w:val="24"/>
        </w:rPr>
      </w:pPr>
      <w:r w:rsidRPr="00810D9B">
        <w:rPr>
          <w:rFonts w:ascii="Calibri" w:hAnsi="Calibri"/>
          <w:sz w:val="24"/>
        </w:rPr>
        <w:t>Instruct the candidate to hold the card 30</w:t>
      </w:r>
      <w:r w:rsidR="00B9314F">
        <w:rPr>
          <w:rFonts w:ascii="Calibri" w:hAnsi="Calibri"/>
          <w:sz w:val="24"/>
        </w:rPr>
        <w:t xml:space="preserve"> </w:t>
      </w:r>
      <w:r w:rsidRPr="00810D9B">
        <w:rPr>
          <w:rFonts w:ascii="Calibri" w:hAnsi="Calibri"/>
          <w:sz w:val="24"/>
        </w:rPr>
        <w:t>cm away from the face and read the smallest print he/she can see with one eye lightly covered. Repeat with the other eye covered.</w:t>
      </w:r>
    </w:p>
    <w:p w:rsidR="00810D9B" w:rsidRPr="00810D9B" w:rsidRDefault="00810D9B" w:rsidP="00810D9B">
      <w:pPr>
        <w:rPr>
          <w:rFonts w:ascii="Calibri" w:hAnsi="Calibri"/>
          <w:sz w:val="24"/>
        </w:rPr>
      </w:pPr>
      <w:permStart w:id="1293881726" w:edGrp="everyone"/>
      <w:permEnd w:id="1293881726"/>
    </w:p>
    <w:p w:rsidR="004C6A9F" w:rsidRPr="00810D9B" w:rsidRDefault="004C6A9F" w:rsidP="00810D9B">
      <w:pPr>
        <w:rPr>
          <w:rFonts w:ascii="Calibri" w:hAnsi="Calibri"/>
          <w:sz w:val="24"/>
        </w:rPr>
      </w:pPr>
      <w:r w:rsidRPr="00810D9B">
        <w:rPr>
          <w:rFonts w:ascii="Calibri" w:hAnsi="Calibri"/>
          <w:sz w:val="24"/>
        </w:rPr>
        <w:t>If the candidate wears glasses, instruct the</w:t>
      </w:r>
      <w:r w:rsidR="00810D9B">
        <w:rPr>
          <w:rFonts w:ascii="Calibri" w:hAnsi="Calibri"/>
          <w:sz w:val="24"/>
        </w:rPr>
        <w:t xml:space="preserve">m to complete the above </w:t>
      </w:r>
      <w:r w:rsidRPr="00810D9B">
        <w:rPr>
          <w:rFonts w:ascii="Calibri" w:hAnsi="Calibri"/>
          <w:sz w:val="24"/>
        </w:rPr>
        <w:t>with glasses.</w:t>
      </w:r>
    </w:p>
    <w:p w:rsidR="004C6A9F" w:rsidRPr="00810D9B" w:rsidRDefault="004C6A9F" w:rsidP="00810D9B">
      <w:pPr>
        <w:rPr>
          <w:rFonts w:ascii="Calibri" w:hAnsi="Calibri"/>
          <w:sz w:val="24"/>
        </w:rPr>
      </w:pPr>
      <w:r w:rsidRPr="00810D9B">
        <w:rPr>
          <w:rFonts w:ascii="Calibri" w:hAnsi="Calibri"/>
          <w:sz w:val="24"/>
        </w:rPr>
        <w:t>If contacts are worn while completing this test, this should be noted in the medical.</w:t>
      </w:r>
    </w:p>
    <w:p w:rsidR="004C6A9F" w:rsidRDefault="004C6A9F" w:rsidP="00810D9B">
      <w:pPr>
        <w:rPr>
          <w:rFonts w:ascii="Calibri" w:hAnsi="Calibri"/>
          <w:sz w:val="24"/>
        </w:rPr>
      </w:pPr>
      <w:r w:rsidRPr="00810D9B">
        <w:rPr>
          <w:rFonts w:ascii="Calibri" w:hAnsi="Calibri"/>
          <w:sz w:val="24"/>
        </w:rPr>
        <w:t>Abnormal vision should be flagged to Doctor. If glasses are required and not brought to the medical, the individual will need to return to complete this section.</w:t>
      </w:r>
    </w:p>
    <w:p w:rsidR="00C45592" w:rsidRPr="00810D9B" w:rsidRDefault="00C45592" w:rsidP="00810D9B">
      <w:pPr>
        <w:rPr>
          <w:rFonts w:ascii="Calibri" w:hAnsi="Calibri"/>
          <w:sz w:val="24"/>
        </w:rPr>
      </w:pPr>
      <w:permStart w:id="2010670663" w:edGrp="everyone"/>
      <w:permEnd w:id="2010670663"/>
    </w:p>
    <w:p w:rsidR="00B9314F" w:rsidRDefault="004C6A9F" w:rsidP="00810D9B">
      <w:pPr>
        <w:rPr>
          <w:rFonts w:ascii="Calibri" w:hAnsi="Calibri"/>
          <w:b/>
          <w:sz w:val="24"/>
        </w:rPr>
      </w:pPr>
      <w:r w:rsidRPr="00B9314F">
        <w:rPr>
          <w:rFonts w:ascii="Calibri" w:hAnsi="Calibri"/>
          <w:b/>
          <w:sz w:val="24"/>
        </w:rPr>
        <w:t>Distance Vision</w:t>
      </w:r>
      <w:r w:rsidR="00965001">
        <w:rPr>
          <w:rFonts w:ascii="Calibri" w:hAnsi="Calibri"/>
          <w:b/>
          <w:sz w:val="24"/>
        </w:rPr>
        <w:t xml:space="preserve"> Test</w:t>
      </w:r>
      <w:r w:rsidR="00B9314F">
        <w:rPr>
          <w:rFonts w:ascii="Calibri" w:hAnsi="Calibri"/>
          <w:b/>
          <w:sz w:val="24"/>
        </w:rPr>
        <w:t>:</w:t>
      </w:r>
    </w:p>
    <w:p w:rsidR="00B9314F" w:rsidRPr="00C760C4" w:rsidRDefault="00B9314F" w:rsidP="00810D9B">
      <w:pPr>
        <w:rPr>
          <w:rFonts w:ascii="Calibri" w:hAnsi="Calibri"/>
          <w:sz w:val="24"/>
        </w:rPr>
      </w:pPr>
      <w:permStart w:id="289369575" w:edGrp="everyone"/>
      <w:permEnd w:id="289369575"/>
    </w:p>
    <w:p w:rsidR="00492EE0" w:rsidRDefault="004C6A9F" w:rsidP="00B9314F">
      <w:pPr>
        <w:numPr>
          <w:ilvl w:val="0"/>
          <w:numId w:val="14"/>
        </w:numPr>
        <w:rPr>
          <w:rFonts w:ascii="Calibri" w:hAnsi="Calibri"/>
          <w:sz w:val="24"/>
        </w:rPr>
      </w:pPr>
      <w:r w:rsidRPr="00810D9B">
        <w:rPr>
          <w:rFonts w:ascii="Calibri" w:hAnsi="Calibri"/>
          <w:sz w:val="24"/>
        </w:rPr>
        <w:t xml:space="preserve">Instruct the candidate to stand with their back against the wall facing the distance vision chart. </w:t>
      </w:r>
      <w:r w:rsidR="00492EE0">
        <w:rPr>
          <w:rFonts w:ascii="Calibri" w:hAnsi="Calibri"/>
          <w:sz w:val="24"/>
        </w:rPr>
        <w:t xml:space="preserve">This should be done at a </w:t>
      </w:r>
      <w:r w:rsidR="00492EE0" w:rsidRPr="00492EE0">
        <w:rPr>
          <w:rFonts w:ascii="Calibri" w:hAnsi="Calibri"/>
          <w:sz w:val="24"/>
        </w:rPr>
        <w:t xml:space="preserve">distance of three (3) </w:t>
      </w:r>
      <w:r w:rsidR="00492EE0">
        <w:rPr>
          <w:rFonts w:ascii="Calibri" w:hAnsi="Calibri"/>
          <w:sz w:val="24"/>
        </w:rPr>
        <w:t xml:space="preserve">metres. </w:t>
      </w:r>
    </w:p>
    <w:p w:rsidR="00492EE0" w:rsidRDefault="00492EE0" w:rsidP="00492EE0">
      <w:pPr>
        <w:ind w:left="720"/>
        <w:rPr>
          <w:rFonts w:ascii="Calibri" w:hAnsi="Calibri"/>
          <w:sz w:val="24"/>
        </w:rPr>
      </w:pPr>
      <w:permStart w:id="1239173142" w:edGrp="everyone"/>
      <w:permEnd w:id="1239173142"/>
    </w:p>
    <w:p w:rsidR="004C6A9F" w:rsidRDefault="004C6A9F" w:rsidP="00B9314F">
      <w:pPr>
        <w:numPr>
          <w:ilvl w:val="0"/>
          <w:numId w:val="14"/>
        </w:numPr>
        <w:rPr>
          <w:rFonts w:ascii="Calibri" w:hAnsi="Calibri"/>
          <w:sz w:val="24"/>
        </w:rPr>
      </w:pPr>
      <w:r w:rsidRPr="00810D9B">
        <w:rPr>
          <w:rFonts w:ascii="Calibri" w:hAnsi="Calibri"/>
          <w:sz w:val="24"/>
        </w:rPr>
        <w:t xml:space="preserve"> Read the smallest print visible with one eye lightly covered. Repeat with the other eye covered.</w:t>
      </w:r>
    </w:p>
    <w:p w:rsidR="00D955E8" w:rsidRPr="00810D9B" w:rsidRDefault="00D955E8" w:rsidP="00C45592">
      <w:pPr>
        <w:rPr>
          <w:rFonts w:ascii="Calibri" w:hAnsi="Calibri"/>
          <w:sz w:val="24"/>
        </w:rPr>
      </w:pPr>
      <w:permStart w:id="1835286658" w:edGrp="everyone"/>
      <w:permEnd w:id="1835286658"/>
    </w:p>
    <w:p w:rsidR="004C6A9F" w:rsidRPr="00810D9B" w:rsidRDefault="004C6A9F" w:rsidP="00810D9B">
      <w:pPr>
        <w:rPr>
          <w:rFonts w:ascii="Calibri" w:hAnsi="Calibri"/>
          <w:sz w:val="24"/>
        </w:rPr>
      </w:pPr>
      <w:r w:rsidRPr="00810D9B">
        <w:rPr>
          <w:rFonts w:ascii="Calibri" w:hAnsi="Calibri"/>
          <w:sz w:val="24"/>
        </w:rPr>
        <w:t>If the candidate wears glasses, instruct the</w:t>
      </w:r>
      <w:r w:rsidR="00492EE0">
        <w:rPr>
          <w:rFonts w:ascii="Calibri" w:hAnsi="Calibri"/>
          <w:sz w:val="24"/>
        </w:rPr>
        <w:t xml:space="preserve">m to complete the above </w:t>
      </w:r>
      <w:r w:rsidRPr="00810D9B">
        <w:rPr>
          <w:rFonts w:ascii="Calibri" w:hAnsi="Calibri"/>
          <w:sz w:val="24"/>
        </w:rPr>
        <w:t>with glasses.</w:t>
      </w:r>
    </w:p>
    <w:p w:rsidR="004C6A9F" w:rsidRDefault="004C6A9F" w:rsidP="00B9314F">
      <w:pPr>
        <w:rPr>
          <w:rFonts w:ascii="Calibri" w:hAnsi="Calibri"/>
          <w:sz w:val="24"/>
        </w:rPr>
      </w:pPr>
      <w:r w:rsidRPr="00810D9B">
        <w:rPr>
          <w:rFonts w:ascii="Calibri" w:hAnsi="Calibri"/>
          <w:sz w:val="24"/>
        </w:rPr>
        <w:t>If contacts are worn while completing this test, this should be noted in the medical.</w:t>
      </w:r>
      <w:r w:rsidR="008D5DF7">
        <w:rPr>
          <w:rFonts w:ascii="Calibri" w:hAnsi="Calibri"/>
          <w:sz w:val="24"/>
        </w:rPr>
        <w:t xml:space="preserve"> </w:t>
      </w:r>
      <w:r w:rsidRPr="00B9314F">
        <w:rPr>
          <w:rFonts w:ascii="Calibri" w:hAnsi="Calibri"/>
          <w:sz w:val="24"/>
        </w:rPr>
        <w:t xml:space="preserve">Abnormal vision should be flagged to </w:t>
      </w:r>
      <w:r w:rsidR="00B9314F">
        <w:rPr>
          <w:rFonts w:ascii="Calibri" w:hAnsi="Calibri"/>
          <w:sz w:val="24"/>
        </w:rPr>
        <w:t xml:space="preserve">a </w:t>
      </w:r>
      <w:r w:rsidRPr="00B9314F">
        <w:rPr>
          <w:rFonts w:ascii="Calibri" w:hAnsi="Calibri"/>
          <w:sz w:val="24"/>
        </w:rPr>
        <w:t>Doctor. If glasses are required and not brought to the medical, the individual will need to return to complete this section.</w:t>
      </w:r>
    </w:p>
    <w:p w:rsidR="00D34958" w:rsidRDefault="00D34958" w:rsidP="00D34958">
      <w:pPr>
        <w:rPr>
          <w:rFonts w:ascii="Calibri" w:hAnsi="Calibri"/>
          <w:sz w:val="24"/>
        </w:rPr>
      </w:pPr>
      <w:permStart w:id="623795517" w:edGrp="everyone"/>
      <w:permEnd w:id="623795517"/>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Pr="00A274EE" w:rsidRDefault="0058211C" w:rsidP="00D34958">
      <w:pPr>
        <w:rPr>
          <w:rFonts w:ascii="Calibri" w:hAnsi="Calibri"/>
          <w:sz w:val="24"/>
        </w:rPr>
      </w:pPr>
    </w:p>
    <w:p w:rsidR="00191253" w:rsidRDefault="00191253" w:rsidP="00D34958">
      <w:pPr>
        <w:rPr>
          <w:rFonts w:ascii="Calibri" w:hAnsi="Calibri"/>
          <w:b/>
          <w:sz w:val="24"/>
        </w:rPr>
      </w:pPr>
      <w:permStart w:id="221648470" w:edGrp="everyone"/>
      <w:permEnd w:id="221648470"/>
    </w:p>
    <w:p w:rsidR="00965001" w:rsidRPr="00965001" w:rsidRDefault="00965001" w:rsidP="00D34958">
      <w:pPr>
        <w:rPr>
          <w:rFonts w:ascii="Calibri" w:hAnsi="Calibri"/>
          <w:b/>
        </w:rPr>
      </w:pPr>
      <w:r w:rsidRPr="00965001">
        <w:rPr>
          <w:rFonts w:ascii="Calibri" w:hAnsi="Calibri"/>
          <w:b/>
          <w:sz w:val="24"/>
        </w:rPr>
        <w:t>STEP 2:</w:t>
      </w:r>
    </w:p>
    <w:p w:rsidR="00965001" w:rsidRPr="00A274EE" w:rsidRDefault="00965001" w:rsidP="00D34958">
      <w:pPr>
        <w:rPr>
          <w:rFonts w:ascii="Calibri" w:hAnsi="Calibri"/>
          <w:sz w:val="24"/>
        </w:rPr>
      </w:pPr>
      <w:permStart w:id="1684014015" w:edGrp="everyone"/>
      <w:permEnd w:id="1684014015"/>
    </w:p>
    <w:p w:rsidR="004C6A9F" w:rsidRDefault="004C6A9F" w:rsidP="00D34958">
      <w:pPr>
        <w:rPr>
          <w:rFonts w:ascii="Calibri" w:hAnsi="Calibri"/>
          <w:b/>
          <w:sz w:val="24"/>
        </w:rPr>
      </w:pPr>
      <w:r w:rsidRPr="00D34958">
        <w:rPr>
          <w:rFonts w:ascii="Calibri" w:hAnsi="Calibri"/>
          <w:b/>
          <w:sz w:val="24"/>
        </w:rPr>
        <w:t>Spirometry</w:t>
      </w:r>
      <w:r w:rsidR="00965001">
        <w:rPr>
          <w:rFonts w:ascii="Calibri" w:hAnsi="Calibri"/>
          <w:b/>
          <w:sz w:val="24"/>
        </w:rPr>
        <w:t xml:space="preserve"> Test</w:t>
      </w:r>
      <w:r w:rsidR="00D34958">
        <w:rPr>
          <w:rFonts w:ascii="Calibri" w:hAnsi="Calibri"/>
          <w:b/>
          <w:sz w:val="24"/>
        </w:rPr>
        <w:t>:</w:t>
      </w:r>
    </w:p>
    <w:p w:rsidR="00D34958" w:rsidRPr="00D34958" w:rsidRDefault="00D34958" w:rsidP="00D34958">
      <w:pPr>
        <w:rPr>
          <w:rFonts w:ascii="Calibri" w:hAnsi="Calibri"/>
          <w:b/>
        </w:rPr>
      </w:pPr>
      <w:permStart w:id="114757459" w:edGrp="everyone"/>
      <w:permEnd w:id="114757459"/>
    </w:p>
    <w:p w:rsidR="004C6A9F" w:rsidRDefault="004C6A9F" w:rsidP="00D34958">
      <w:pPr>
        <w:numPr>
          <w:ilvl w:val="0"/>
          <w:numId w:val="14"/>
        </w:numPr>
        <w:rPr>
          <w:rFonts w:ascii="Calibri" w:hAnsi="Calibri"/>
          <w:sz w:val="24"/>
        </w:rPr>
      </w:pPr>
      <w:r w:rsidRPr="00965001">
        <w:rPr>
          <w:rFonts w:ascii="Calibri" w:hAnsi="Calibri"/>
          <w:sz w:val="24"/>
        </w:rPr>
        <w:t>The candidate’s information is required to be put into the spirometry machine correctly (DOB, height, ethnicity, gender and smoking status).</w:t>
      </w:r>
    </w:p>
    <w:p w:rsidR="00D955E8" w:rsidRPr="00965001" w:rsidRDefault="00D955E8" w:rsidP="00D955E8">
      <w:pPr>
        <w:ind w:left="720"/>
        <w:rPr>
          <w:rFonts w:ascii="Calibri" w:hAnsi="Calibri"/>
          <w:sz w:val="24"/>
        </w:rPr>
      </w:pPr>
      <w:permStart w:id="856103494" w:edGrp="everyone"/>
      <w:permEnd w:id="856103494"/>
    </w:p>
    <w:p w:rsidR="00D34958" w:rsidRDefault="00D955E8" w:rsidP="00D34958">
      <w:pPr>
        <w:ind w:left="720"/>
        <w:rPr>
          <w:rFonts w:ascii="Calibri" w:hAnsi="Calibri"/>
          <w:sz w:val="24"/>
        </w:rPr>
      </w:pPr>
      <w:r w:rsidRPr="00D955E8">
        <w:rPr>
          <w:rFonts w:ascii="Calibri" w:hAnsi="Calibri"/>
          <w:b/>
          <w:sz w:val="24"/>
        </w:rPr>
        <w:t>NOTE:</w:t>
      </w:r>
      <w:r>
        <w:rPr>
          <w:rFonts w:ascii="Calibri" w:hAnsi="Calibri"/>
          <w:sz w:val="24"/>
        </w:rPr>
        <w:t xml:space="preserve"> The tube is to be placed on the blower by the patient</w:t>
      </w:r>
    </w:p>
    <w:p w:rsidR="00D955E8" w:rsidRPr="00965001" w:rsidRDefault="00D955E8" w:rsidP="00D34958">
      <w:pPr>
        <w:ind w:left="720"/>
        <w:rPr>
          <w:rFonts w:ascii="Calibri" w:hAnsi="Calibri"/>
          <w:sz w:val="24"/>
        </w:rPr>
      </w:pPr>
      <w:permStart w:id="1489458553" w:edGrp="everyone"/>
      <w:permEnd w:id="1489458553"/>
    </w:p>
    <w:p w:rsidR="004C6A9F" w:rsidRPr="00965001" w:rsidRDefault="004C6A9F" w:rsidP="00D34958">
      <w:pPr>
        <w:numPr>
          <w:ilvl w:val="0"/>
          <w:numId w:val="14"/>
        </w:numPr>
        <w:rPr>
          <w:rFonts w:ascii="Calibri" w:hAnsi="Calibri"/>
          <w:sz w:val="24"/>
        </w:rPr>
      </w:pPr>
      <w:r w:rsidRPr="00965001">
        <w:rPr>
          <w:rFonts w:ascii="Calibri" w:hAnsi="Calibri"/>
          <w:sz w:val="24"/>
        </w:rPr>
        <w:t>Instruct candidate that a strong, fast and forceful breath is required for this test.</w:t>
      </w:r>
    </w:p>
    <w:p w:rsidR="00D955E8" w:rsidRPr="00965001" w:rsidRDefault="00D955E8" w:rsidP="00D34958">
      <w:pPr>
        <w:rPr>
          <w:rFonts w:ascii="Calibri" w:hAnsi="Calibri"/>
          <w:sz w:val="24"/>
        </w:rPr>
      </w:pPr>
      <w:permStart w:id="511776195" w:edGrp="everyone"/>
      <w:permEnd w:id="511776195"/>
    </w:p>
    <w:p w:rsidR="004C6A9F" w:rsidRPr="00965001" w:rsidRDefault="004C6A9F" w:rsidP="00D34958">
      <w:pPr>
        <w:rPr>
          <w:rFonts w:ascii="Calibri" w:hAnsi="Calibri"/>
          <w:sz w:val="24"/>
        </w:rPr>
      </w:pPr>
      <w:r w:rsidRPr="00965001">
        <w:rPr>
          <w:rFonts w:ascii="Calibri" w:hAnsi="Calibri"/>
          <w:sz w:val="24"/>
        </w:rPr>
        <w:t xml:space="preserve">The pattern on the graph print out is required to have a strong peak at the beginning. </w:t>
      </w:r>
    </w:p>
    <w:p w:rsidR="004C6A9F" w:rsidRPr="00965001" w:rsidRDefault="004C6A9F" w:rsidP="00D34958">
      <w:pPr>
        <w:rPr>
          <w:rFonts w:ascii="Calibri" w:hAnsi="Calibri"/>
          <w:sz w:val="24"/>
        </w:rPr>
      </w:pPr>
      <w:r w:rsidRPr="00965001">
        <w:rPr>
          <w:rFonts w:ascii="Calibri" w:hAnsi="Calibri"/>
          <w:sz w:val="24"/>
        </w:rPr>
        <w:t xml:space="preserve">A result equal to or above 80% for the FVC, FEV1 and FVC/FEV1 ratio can be considered normal. </w:t>
      </w:r>
    </w:p>
    <w:p w:rsidR="00D955E8" w:rsidRDefault="00AA7583" w:rsidP="008D5DF7">
      <w:pPr>
        <w:numPr>
          <w:ilvl w:val="0"/>
          <w:numId w:val="14"/>
        </w:numPr>
        <w:rPr>
          <w:rFonts w:ascii="Calibri" w:hAnsi="Calibri"/>
          <w:sz w:val="24"/>
        </w:rPr>
      </w:pPr>
      <w:r>
        <w:rPr>
          <w:rFonts w:ascii="Calibri" w:hAnsi="Calibri"/>
          <w:sz w:val="24"/>
        </w:rPr>
        <w:t>Physiologist</w:t>
      </w:r>
      <w:r w:rsidR="00D955E8">
        <w:rPr>
          <w:rFonts w:ascii="Calibri" w:hAnsi="Calibri"/>
          <w:sz w:val="24"/>
        </w:rPr>
        <w:t xml:space="preserve"> is to review and explain the results to the patient</w:t>
      </w:r>
    </w:p>
    <w:p w:rsidR="00D955E8" w:rsidRDefault="00D955E8" w:rsidP="00D34958">
      <w:pPr>
        <w:rPr>
          <w:rFonts w:ascii="Calibri" w:hAnsi="Calibri"/>
          <w:sz w:val="24"/>
        </w:rPr>
      </w:pPr>
      <w:permStart w:id="1640462483" w:edGrp="everyone"/>
      <w:permEnd w:id="1640462483"/>
    </w:p>
    <w:p w:rsidR="00965001" w:rsidRPr="00965001" w:rsidRDefault="00965001" w:rsidP="00D34958">
      <w:pPr>
        <w:rPr>
          <w:rFonts w:ascii="Calibri" w:hAnsi="Calibri"/>
          <w:b/>
          <w:sz w:val="24"/>
        </w:rPr>
      </w:pPr>
      <w:r w:rsidRPr="00965001">
        <w:rPr>
          <w:rFonts w:ascii="Calibri" w:hAnsi="Calibri"/>
          <w:b/>
          <w:sz w:val="24"/>
        </w:rPr>
        <w:t>STEP 3:</w:t>
      </w:r>
    </w:p>
    <w:p w:rsidR="00965001" w:rsidRPr="00965001" w:rsidRDefault="00965001" w:rsidP="00D34958">
      <w:pPr>
        <w:rPr>
          <w:rFonts w:ascii="Calibri" w:hAnsi="Calibri"/>
          <w:sz w:val="24"/>
        </w:rPr>
      </w:pPr>
      <w:permStart w:id="263613443" w:edGrp="everyone"/>
      <w:permEnd w:id="263613443"/>
    </w:p>
    <w:p w:rsidR="004C6A9F" w:rsidRPr="00965001" w:rsidRDefault="00C760C4" w:rsidP="00D34958">
      <w:pPr>
        <w:rPr>
          <w:rFonts w:ascii="Calibri" w:hAnsi="Calibri"/>
          <w:b/>
          <w:sz w:val="24"/>
        </w:rPr>
      </w:pPr>
      <w:r w:rsidRPr="00965001">
        <w:rPr>
          <w:rFonts w:ascii="Calibri" w:hAnsi="Calibri"/>
          <w:b/>
          <w:sz w:val="24"/>
        </w:rPr>
        <w:t>Audiometry</w:t>
      </w:r>
      <w:r w:rsidR="00965001">
        <w:rPr>
          <w:rFonts w:ascii="Calibri" w:hAnsi="Calibri"/>
          <w:b/>
          <w:sz w:val="24"/>
        </w:rPr>
        <w:t xml:space="preserve"> Test</w:t>
      </w:r>
      <w:r w:rsidRPr="00965001">
        <w:rPr>
          <w:rFonts w:ascii="Calibri" w:hAnsi="Calibri"/>
          <w:b/>
          <w:sz w:val="24"/>
        </w:rPr>
        <w:t>:</w:t>
      </w:r>
    </w:p>
    <w:p w:rsidR="00D34958" w:rsidRPr="00965001" w:rsidRDefault="00D34958" w:rsidP="00D34958">
      <w:pPr>
        <w:rPr>
          <w:rFonts w:ascii="Calibri" w:hAnsi="Calibri"/>
          <w:sz w:val="24"/>
        </w:rPr>
      </w:pPr>
      <w:permStart w:id="995851136" w:edGrp="everyone"/>
      <w:permEnd w:id="995851136"/>
    </w:p>
    <w:p w:rsidR="004C6A9F" w:rsidRPr="00965001" w:rsidRDefault="004C6A9F" w:rsidP="00D34958">
      <w:pPr>
        <w:rPr>
          <w:rFonts w:ascii="Calibri" w:hAnsi="Calibri"/>
          <w:sz w:val="24"/>
        </w:rPr>
      </w:pPr>
      <w:r w:rsidRPr="00965001">
        <w:rPr>
          <w:rFonts w:ascii="Calibri" w:hAnsi="Calibri"/>
          <w:sz w:val="24"/>
        </w:rPr>
        <w:t>Prior to commencing the Audiometric test, candidates are required to be asked:</w:t>
      </w:r>
    </w:p>
    <w:p w:rsidR="00D34958" w:rsidRPr="00965001" w:rsidRDefault="00D34958" w:rsidP="00D34958">
      <w:pPr>
        <w:rPr>
          <w:rFonts w:ascii="Calibri" w:hAnsi="Calibri"/>
          <w:sz w:val="24"/>
        </w:rPr>
      </w:pPr>
      <w:permStart w:id="1524056730" w:edGrp="everyone"/>
      <w:permEnd w:id="1524056730"/>
    </w:p>
    <w:p w:rsidR="004C6A9F" w:rsidRPr="00965001" w:rsidRDefault="004C6A9F" w:rsidP="00D34958">
      <w:pPr>
        <w:numPr>
          <w:ilvl w:val="0"/>
          <w:numId w:val="15"/>
        </w:numPr>
        <w:rPr>
          <w:rFonts w:ascii="Calibri" w:hAnsi="Calibri"/>
          <w:sz w:val="24"/>
        </w:rPr>
      </w:pPr>
      <w:r w:rsidRPr="00965001">
        <w:rPr>
          <w:rFonts w:ascii="Calibri" w:hAnsi="Calibri"/>
          <w:sz w:val="24"/>
        </w:rPr>
        <w:t>Have your been exposed to any loud noise in the past 16 hours? If so, how long and loud was the exposure?</w:t>
      </w:r>
    </w:p>
    <w:p w:rsidR="00D34958" w:rsidRPr="00965001" w:rsidRDefault="00D34958" w:rsidP="00D34958">
      <w:pPr>
        <w:rPr>
          <w:rFonts w:ascii="Calibri" w:hAnsi="Calibri"/>
          <w:sz w:val="24"/>
        </w:rPr>
      </w:pPr>
      <w:permStart w:id="1993686156" w:edGrp="everyone"/>
      <w:permEnd w:id="1993686156"/>
    </w:p>
    <w:p w:rsidR="004C6A9F" w:rsidRPr="00965001" w:rsidRDefault="004C6A9F" w:rsidP="00D34958">
      <w:pPr>
        <w:numPr>
          <w:ilvl w:val="0"/>
          <w:numId w:val="15"/>
        </w:numPr>
        <w:rPr>
          <w:rFonts w:ascii="Calibri" w:hAnsi="Calibri"/>
          <w:sz w:val="24"/>
        </w:rPr>
      </w:pPr>
      <w:r w:rsidRPr="00965001">
        <w:rPr>
          <w:rFonts w:ascii="Calibri" w:hAnsi="Calibri"/>
          <w:sz w:val="24"/>
        </w:rPr>
        <w:t xml:space="preserve">Have you been on an airplane in the past 24 hours? </w:t>
      </w:r>
    </w:p>
    <w:p w:rsidR="00D34958" w:rsidRPr="00965001" w:rsidRDefault="00D34958" w:rsidP="00D34958">
      <w:pPr>
        <w:rPr>
          <w:rFonts w:ascii="Calibri" w:hAnsi="Calibri"/>
          <w:sz w:val="24"/>
        </w:rPr>
      </w:pPr>
      <w:permStart w:id="625940121" w:edGrp="everyone"/>
      <w:permEnd w:id="625940121"/>
    </w:p>
    <w:p w:rsidR="00A274EE" w:rsidRPr="008D5DF7" w:rsidRDefault="004C6A9F" w:rsidP="00D34958">
      <w:pPr>
        <w:numPr>
          <w:ilvl w:val="0"/>
          <w:numId w:val="15"/>
        </w:numPr>
        <w:rPr>
          <w:rFonts w:ascii="Calibri" w:hAnsi="Calibri"/>
          <w:sz w:val="24"/>
        </w:rPr>
      </w:pPr>
      <w:r w:rsidRPr="00965001">
        <w:rPr>
          <w:rFonts w:ascii="Calibri" w:hAnsi="Calibri"/>
          <w:sz w:val="24"/>
        </w:rPr>
        <w:t xml:space="preserve">How did you get here today? Motorcycle or car? </w:t>
      </w:r>
    </w:p>
    <w:p w:rsidR="00A274EE" w:rsidRPr="00965001" w:rsidRDefault="00A274EE" w:rsidP="00D34958">
      <w:pPr>
        <w:rPr>
          <w:rFonts w:ascii="Calibri" w:hAnsi="Calibri"/>
          <w:sz w:val="24"/>
        </w:rPr>
      </w:pPr>
      <w:permStart w:id="1865356201" w:edGrp="everyone"/>
      <w:permEnd w:id="1865356201"/>
    </w:p>
    <w:p w:rsidR="004C6A9F" w:rsidRPr="00965001" w:rsidRDefault="004C6A9F" w:rsidP="00D34958">
      <w:pPr>
        <w:numPr>
          <w:ilvl w:val="0"/>
          <w:numId w:val="15"/>
        </w:numPr>
        <w:rPr>
          <w:rFonts w:ascii="Calibri" w:hAnsi="Calibri"/>
          <w:sz w:val="24"/>
        </w:rPr>
      </w:pPr>
      <w:r w:rsidRPr="00965001">
        <w:rPr>
          <w:rFonts w:ascii="Calibri" w:hAnsi="Calibri"/>
          <w:sz w:val="24"/>
        </w:rPr>
        <w:t>Do you have any hearing problems, ear infection of cold that may affect the test today?</w:t>
      </w:r>
    </w:p>
    <w:p w:rsidR="00D34958" w:rsidRPr="00965001" w:rsidRDefault="00D34958" w:rsidP="00D34958">
      <w:pPr>
        <w:rPr>
          <w:rFonts w:ascii="Calibri" w:hAnsi="Calibri"/>
          <w:sz w:val="24"/>
        </w:rPr>
      </w:pPr>
      <w:permStart w:id="2054303369" w:edGrp="everyone"/>
      <w:permEnd w:id="2054303369"/>
    </w:p>
    <w:p w:rsidR="004C6A9F" w:rsidRPr="00965001" w:rsidRDefault="004C6A9F" w:rsidP="00D34958">
      <w:pPr>
        <w:rPr>
          <w:rFonts w:ascii="Calibri" w:hAnsi="Calibri"/>
          <w:sz w:val="24"/>
        </w:rPr>
      </w:pPr>
      <w:r w:rsidRPr="00965001">
        <w:rPr>
          <w:rFonts w:ascii="Calibri" w:hAnsi="Calibri"/>
          <w:sz w:val="24"/>
        </w:rPr>
        <w:t>Examine middle ear with the otoscope to identify wax build up or any other abnormalities.</w:t>
      </w:r>
    </w:p>
    <w:p w:rsidR="00D34958" w:rsidRPr="00965001" w:rsidRDefault="00D34958" w:rsidP="00D34958">
      <w:pPr>
        <w:rPr>
          <w:rFonts w:ascii="Calibri" w:hAnsi="Calibri"/>
          <w:sz w:val="24"/>
        </w:rPr>
      </w:pPr>
      <w:permStart w:id="1070348733" w:edGrp="everyone"/>
      <w:permEnd w:id="1070348733"/>
    </w:p>
    <w:p w:rsidR="004C6A9F" w:rsidRDefault="00D34958" w:rsidP="00D34958">
      <w:pPr>
        <w:numPr>
          <w:ilvl w:val="0"/>
          <w:numId w:val="16"/>
        </w:numPr>
        <w:rPr>
          <w:rFonts w:ascii="Calibri" w:hAnsi="Calibri"/>
          <w:sz w:val="24"/>
        </w:rPr>
      </w:pPr>
      <w:r w:rsidRPr="00965001">
        <w:rPr>
          <w:rFonts w:ascii="Calibri" w:hAnsi="Calibri"/>
          <w:sz w:val="24"/>
        </w:rPr>
        <w:t>Inform</w:t>
      </w:r>
      <w:r w:rsidR="004C6A9F" w:rsidRPr="00965001">
        <w:rPr>
          <w:rFonts w:ascii="Calibri" w:hAnsi="Calibri"/>
          <w:sz w:val="24"/>
        </w:rPr>
        <w:t xml:space="preserve"> </w:t>
      </w:r>
      <w:r w:rsidRPr="00965001">
        <w:rPr>
          <w:rFonts w:ascii="Calibri" w:hAnsi="Calibri"/>
          <w:sz w:val="24"/>
        </w:rPr>
        <w:t xml:space="preserve">candidate </w:t>
      </w:r>
      <w:r w:rsidR="004C6A9F" w:rsidRPr="00965001">
        <w:rPr>
          <w:rFonts w:ascii="Calibri" w:hAnsi="Calibri"/>
          <w:sz w:val="24"/>
        </w:rPr>
        <w:t xml:space="preserve">that they will hear a soft noise through the headphones, starting in the right ear first </w:t>
      </w:r>
      <w:r w:rsidR="00F84AFA" w:rsidRPr="0058211C">
        <w:rPr>
          <w:rFonts w:ascii="Calibri" w:hAnsi="Calibri"/>
          <w:sz w:val="24"/>
        </w:rPr>
        <w:t>(or better ear)</w:t>
      </w:r>
      <w:r w:rsidR="00F84AFA">
        <w:rPr>
          <w:rFonts w:ascii="Calibri" w:hAnsi="Calibri"/>
          <w:sz w:val="24"/>
        </w:rPr>
        <w:t xml:space="preserve"> </w:t>
      </w:r>
      <w:r w:rsidR="004C6A9F" w:rsidRPr="00965001">
        <w:rPr>
          <w:rFonts w:ascii="Calibri" w:hAnsi="Calibri"/>
          <w:sz w:val="24"/>
        </w:rPr>
        <w:t xml:space="preserve">and then moving to the left. When they hear the tone they must press the button. </w:t>
      </w:r>
    </w:p>
    <w:p w:rsidR="00D34958" w:rsidRPr="00965001" w:rsidRDefault="00D34958" w:rsidP="00A274EE">
      <w:pPr>
        <w:rPr>
          <w:rFonts w:ascii="Calibri" w:hAnsi="Calibri"/>
          <w:sz w:val="24"/>
        </w:rPr>
      </w:pPr>
      <w:permStart w:id="160905780" w:edGrp="everyone"/>
      <w:permEnd w:id="160905780"/>
    </w:p>
    <w:p w:rsidR="004C6A9F" w:rsidRDefault="004C6A9F" w:rsidP="00D34958">
      <w:pPr>
        <w:rPr>
          <w:rFonts w:ascii="Calibri" w:hAnsi="Calibri"/>
          <w:sz w:val="24"/>
        </w:rPr>
      </w:pPr>
      <w:r w:rsidRPr="00965001">
        <w:rPr>
          <w:rFonts w:ascii="Calibri" w:hAnsi="Calibri"/>
          <w:sz w:val="24"/>
        </w:rPr>
        <w:t>Frequencies tested include 500Hz, 1000Hz, 1500Hz, 2000Hz, 3000Hz, 4000Hz, 6000Hz, 8000Hz.</w:t>
      </w:r>
    </w:p>
    <w:p w:rsidR="00F4052E" w:rsidRPr="00965001" w:rsidRDefault="00F4052E" w:rsidP="00D34958">
      <w:pPr>
        <w:rPr>
          <w:rFonts w:ascii="Calibri" w:hAnsi="Calibri"/>
          <w:sz w:val="24"/>
        </w:rPr>
      </w:pPr>
      <w:permStart w:id="788932971" w:edGrp="everyone"/>
      <w:permEnd w:id="788932971"/>
    </w:p>
    <w:p w:rsidR="004C6A9F" w:rsidRPr="00965001" w:rsidRDefault="004C6A9F" w:rsidP="00D34958">
      <w:pPr>
        <w:rPr>
          <w:rFonts w:ascii="Calibri" w:hAnsi="Calibri"/>
          <w:sz w:val="24"/>
        </w:rPr>
      </w:pPr>
      <w:r w:rsidRPr="00965001">
        <w:rPr>
          <w:rFonts w:ascii="Calibri" w:hAnsi="Calibri"/>
          <w:sz w:val="24"/>
        </w:rPr>
        <w:t>‘Normal’ hearing is classed as between -10 to 20dB for all frequencies.</w:t>
      </w:r>
    </w:p>
    <w:p w:rsidR="004C6A9F" w:rsidRPr="00965001" w:rsidRDefault="004C6A9F" w:rsidP="00D34958">
      <w:pPr>
        <w:rPr>
          <w:rFonts w:ascii="Calibri" w:hAnsi="Calibri"/>
          <w:sz w:val="24"/>
        </w:rPr>
      </w:pPr>
      <w:r w:rsidRPr="00965001">
        <w:rPr>
          <w:rFonts w:ascii="Calibri" w:hAnsi="Calibri"/>
          <w:sz w:val="24"/>
        </w:rPr>
        <w:t xml:space="preserve">A degree of hearing loss is classed as a reading below 20dB for any of the given frequencies. </w:t>
      </w:r>
    </w:p>
    <w:p w:rsidR="004C6A9F" w:rsidRPr="00965001" w:rsidRDefault="004C6A9F" w:rsidP="00D34958">
      <w:pPr>
        <w:rPr>
          <w:rFonts w:ascii="Calibri" w:hAnsi="Calibri"/>
          <w:sz w:val="24"/>
        </w:rPr>
      </w:pPr>
      <w:r w:rsidRPr="00965001">
        <w:rPr>
          <w:rFonts w:ascii="Calibri" w:hAnsi="Calibri"/>
          <w:sz w:val="24"/>
        </w:rPr>
        <w:t xml:space="preserve">Loss may vary between mild, moderate, severe and profound hearing loss. </w:t>
      </w:r>
    </w:p>
    <w:p w:rsidR="0058211C" w:rsidRPr="00A274EE" w:rsidRDefault="0058211C" w:rsidP="00B72AA7">
      <w:pPr>
        <w:rPr>
          <w:rFonts w:ascii="Calibri" w:hAnsi="Calibri"/>
          <w:sz w:val="24"/>
        </w:rPr>
      </w:pPr>
    </w:p>
    <w:p w:rsidR="00191253" w:rsidRDefault="00191253" w:rsidP="00B72AA7">
      <w:pPr>
        <w:rPr>
          <w:rFonts w:ascii="Calibri" w:hAnsi="Calibri"/>
          <w:b/>
          <w:sz w:val="24"/>
        </w:rPr>
      </w:pPr>
      <w:permStart w:id="29959807" w:edGrp="everyone"/>
      <w:permEnd w:id="29959807"/>
    </w:p>
    <w:p w:rsidR="00D955E8" w:rsidRPr="0058211C" w:rsidRDefault="00D955E8" w:rsidP="00B72AA7">
      <w:pPr>
        <w:rPr>
          <w:rFonts w:ascii="Calibri" w:hAnsi="Calibri"/>
          <w:sz w:val="24"/>
        </w:rPr>
      </w:pPr>
      <w:r>
        <w:rPr>
          <w:rFonts w:ascii="Calibri" w:hAnsi="Calibri"/>
          <w:b/>
          <w:sz w:val="24"/>
        </w:rPr>
        <w:t xml:space="preserve">NOTE: </w:t>
      </w:r>
      <w:r w:rsidR="00AA7583">
        <w:rPr>
          <w:rFonts w:ascii="Calibri" w:hAnsi="Calibri"/>
          <w:sz w:val="24"/>
        </w:rPr>
        <w:t>Physiologist</w:t>
      </w:r>
      <w:r w:rsidRPr="00D955E8">
        <w:rPr>
          <w:rFonts w:ascii="Calibri" w:hAnsi="Calibri"/>
          <w:sz w:val="24"/>
        </w:rPr>
        <w:t xml:space="preserve"> is to place a</w:t>
      </w:r>
      <w:r w:rsidR="008D5DF7">
        <w:rPr>
          <w:rFonts w:ascii="Calibri" w:hAnsi="Calibri"/>
          <w:sz w:val="24"/>
        </w:rPr>
        <w:t xml:space="preserve">nd remove headphones </w:t>
      </w:r>
      <w:r w:rsidR="008D5DF7" w:rsidRPr="0058211C">
        <w:rPr>
          <w:rFonts w:ascii="Calibri" w:hAnsi="Calibri"/>
          <w:sz w:val="24"/>
        </w:rPr>
        <w:t>in order to prevent damage to headphones and ensure they’re correctly placed over the ear canal.</w:t>
      </w:r>
    </w:p>
    <w:p w:rsidR="00D955E8" w:rsidRPr="0058211C" w:rsidRDefault="00D955E8" w:rsidP="00B72AA7">
      <w:pPr>
        <w:rPr>
          <w:rFonts w:ascii="Calibri" w:hAnsi="Calibri"/>
          <w:sz w:val="24"/>
        </w:rPr>
      </w:pPr>
      <w:permStart w:id="949171030" w:edGrp="everyone"/>
      <w:permEnd w:id="949171030"/>
    </w:p>
    <w:p w:rsidR="00D955E8" w:rsidRDefault="00D955E8" w:rsidP="00D955E8">
      <w:pPr>
        <w:numPr>
          <w:ilvl w:val="0"/>
          <w:numId w:val="16"/>
        </w:numPr>
        <w:rPr>
          <w:rFonts w:ascii="Calibri" w:hAnsi="Calibri"/>
          <w:sz w:val="24"/>
        </w:rPr>
      </w:pPr>
      <w:r>
        <w:rPr>
          <w:rFonts w:ascii="Calibri" w:hAnsi="Calibri"/>
          <w:sz w:val="24"/>
        </w:rPr>
        <w:t>Complete Audiometry testing paperwork</w:t>
      </w:r>
      <w:r w:rsidR="00ED6B9D">
        <w:rPr>
          <w:rFonts w:ascii="Calibri" w:hAnsi="Calibri"/>
          <w:sz w:val="24"/>
        </w:rPr>
        <w:t xml:space="preserve"> and once completed, results are explained to the patient. </w:t>
      </w:r>
    </w:p>
    <w:p w:rsidR="00D955E8" w:rsidRPr="00D955E8" w:rsidRDefault="00D955E8" w:rsidP="00B72AA7">
      <w:pPr>
        <w:rPr>
          <w:rFonts w:ascii="Calibri" w:hAnsi="Calibri"/>
          <w:sz w:val="24"/>
        </w:rPr>
      </w:pPr>
      <w:permStart w:id="1766338388" w:edGrp="everyone"/>
      <w:permEnd w:id="1766338388"/>
    </w:p>
    <w:p w:rsidR="00965001" w:rsidRDefault="00965001" w:rsidP="00B72AA7">
      <w:pPr>
        <w:rPr>
          <w:rFonts w:ascii="Calibri" w:hAnsi="Calibri"/>
          <w:b/>
          <w:sz w:val="24"/>
        </w:rPr>
      </w:pPr>
      <w:r>
        <w:rPr>
          <w:rFonts w:ascii="Calibri" w:hAnsi="Calibri"/>
          <w:b/>
          <w:sz w:val="24"/>
        </w:rPr>
        <w:t>STEP 4:</w:t>
      </w:r>
    </w:p>
    <w:p w:rsidR="00965001" w:rsidRPr="00965001" w:rsidRDefault="00965001" w:rsidP="00B72AA7">
      <w:pPr>
        <w:rPr>
          <w:rFonts w:ascii="Calibri" w:hAnsi="Calibri"/>
          <w:sz w:val="24"/>
        </w:rPr>
      </w:pPr>
      <w:permStart w:id="656361740" w:edGrp="everyone"/>
      <w:permEnd w:id="656361740"/>
    </w:p>
    <w:p w:rsidR="004C6A9F" w:rsidRPr="00965001" w:rsidRDefault="004C6A9F" w:rsidP="00B72AA7">
      <w:pPr>
        <w:rPr>
          <w:rFonts w:ascii="Calibri" w:hAnsi="Calibri"/>
          <w:b/>
          <w:sz w:val="24"/>
        </w:rPr>
      </w:pPr>
      <w:r w:rsidRPr="00965001">
        <w:rPr>
          <w:rFonts w:ascii="Calibri" w:hAnsi="Calibri"/>
          <w:b/>
          <w:sz w:val="24"/>
        </w:rPr>
        <w:t>Drug and Alcohol Screening (DAS)</w:t>
      </w:r>
      <w:r w:rsidR="00D34958" w:rsidRPr="00965001">
        <w:rPr>
          <w:rFonts w:ascii="Calibri" w:hAnsi="Calibri"/>
          <w:b/>
          <w:sz w:val="24"/>
        </w:rPr>
        <w:t>:</w:t>
      </w:r>
    </w:p>
    <w:p w:rsidR="00ED6B9D" w:rsidRDefault="00ED6B9D" w:rsidP="00D34958">
      <w:pPr>
        <w:rPr>
          <w:rFonts w:ascii="Calibri" w:hAnsi="Calibri"/>
          <w:sz w:val="24"/>
        </w:rPr>
      </w:pPr>
      <w:permStart w:id="764443153" w:edGrp="everyone"/>
      <w:permEnd w:id="764443153"/>
    </w:p>
    <w:p w:rsidR="00ED6B9D" w:rsidRDefault="00ED6B9D" w:rsidP="00ED6B9D">
      <w:pPr>
        <w:rPr>
          <w:rFonts w:ascii="Calibri" w:hAnsi="Calibri"/>
          <w:sz w:val="24"/>
        </w:rPr>
      </w:pPr>
      <w:r w:rsidRPr="00965001">
        <w:rPr>
          <w:rFonts w:ascii="Calibri" w:hAnsi="Calibri"/>
          <w:sz w:val="24"/>
        </w:rPr>
        <w:t>Prior to completion of the test</w:t>
      </w:r>
      <w:r>
        <w:rPr>
          <w:rFonts w:ascii="Calibri" w:hAnsi="Calibri"/>
          <w:sz w:val="24"/>
        </w:rPr>
        <w:t>s</w:t>
      </w:r>
      <w:r w:rsidRPr="00965001">
        <w:rPr>
          <w:rFonts w:ascii="Calibri" w:hAnsi="Calibri"/>
          <w:sz w:val="24"/>
        </w:rPr>
        <w:t>, candidates are questioned as to any prescription or non-prescription medication or drugs that have been taken in the last fourteen days. Any declared medication should be noted on the chain of custody form.</w:t>
      </w:r>
    </w:p>
    <w:p w:rsidR="00ED6B9D" w:rsidRDefault="00ED6B9D" w:rsidP="00D34958">
      <w:pPr>
        <w:rPr>
          <w:rFonts w:ascii="Calibri" w:hAnsi="Calibri"/>
          <w:sz w:val="24"/>
        </w:rPr>
      </w:pPr>
      <w:permStart w:id="1211701407" w:edGrp="everyone"/>
      <w:permEnd w:id="1211701407"/>
    </w:p>
    <w:p w:rsidR="00ED6B9D" w:rsidRPr="00965001" w:rsidRDefault="00ED6B9D" w:rsidP="00ED6B9D">
      <w:pPr>
        <w:rPr>
          <w:rFonts w:ascii="Calibri" w:hAnsi="Calibri"/>
          <w:b/>
          <w:sz w:val="24"/>
        </w:rPr>
      </w:pPr>
      <w:r w:rsidRPr="00965001">
        <w:rPr>
          <w:rFonts w:ascii="Calibri" w:hAnsi="Calibri"/>
          <w:b/>
          <w:sz w:val="24"/>
        </w:rPr>
        <w:t>Breathalyzer:</w:t>
      </w:r>
    </w:p>
    <w:p w:rsidR="00ED6B9D" w:rsidRPr="00965001" w:rsidRDefault="00ED6B9D" w:rsidP="00ED6B9D">
      <w:pPr>
        <w:rPr>
          <w:rFonts w:ascii="Calibri" w:hAnsi="Calibri"/>
          <w:b/>
          <w:sz w:val="24"/>
        </w:rPr>
      </w:pPr>
      <w:r w:rsidRPr="00965001">
        <w:rPr>
          <w:rFonts w:ascii="Calibri" w:hAnsi="Calibri"/>
          <w:b/>
          <w:sz w:val="24"/>
        </w:rPr>
        <w:t xml:space="preserve"> </w:t>
      </w:r>
      <w:permStart w:id="1034422260" w:edGrp="everyone"/>
      <w:permEnd w:id="1034422260"/>
    </w:p>
    <w:p w:rsidR="00ED6B9D" w:rsidRPr="00965001" w:rsidRDefault="00ED6B9D" w:rsidP="00ED6B9D">
      <w:pPr>
        <w:numPr>
          <w:ilvl w:val="0"/>
          <w:numId w:val="17"/>
        </w:numPr>
        <w:rPr>
          <w:rFonts w:ascii="Calibri" w:hAnsi="Calibri"/>
          <w:sz w:val="24"/>
        </w:rPr>
      </w:pPr>
      <w:r w:rsidRPr="00965001">
        <w:rPr>
          <w:rFonts w:ascii="Calibri" w:hAnsi="Calibri"/>
          <w:sz w:val="24"/>
        </w:rPr>
        <w:t xml:space="preserve">Instruct candidate to unwrap and attach the breathalyzer mouth piece to the breathalyzer unit. </w:t>
      </w:r>
    </w:p>
    <w:p w:rsidR="00ED6B9D" w:rsidRPr="00965001" w:rsidRDefault="00ED6B9D" w:rsidP="00ED6B9D">
      <w:pPr>
        <w:rPr>
          <w:rFonts w:ascii="Calibri" w:hAnsi="Calibri"/>
          <w:sz w:val="24"/>
        </w:rPr>
      </w:pPr>
      <w:permStart w:id="1637490178" w:edGrp="everyone"/>
      <w:permEnd w:id="1637490178"/>
    </w:p>
    <w:p w:rsidR="00ED6B9D" w:rsidRPr="00965001" w:rsidRDefault="00ED6B9D" w:rsidP="00ED6B9D">
      <w:pPr>
        <w:numPr>
          <w:ilvl w:val="0"/>
          <w:numId w:val="17"/>
        </w:numPr>
        <w:rPr>
          <w:rFonts w:ascii="Calibri" w:hAnsi="Calibri"/>
          <w:sz w:val="24"/>
        </w:rPr>
      </w:pPr>
      <w:r w:rsidRPr="00965001">
        <w:rPr>
          <w:rFonts w:ascii="Calibri" w:hAnsi="Calibri"/>
          <w:sz w:val="24"/>
        </w:rPr>
        <w:t>A long, soft blow (breath) is required into the end of the mouthpiece.</w:t>
      </w:r>
    </w:p>
    <w:p w:rsidR="00ED6B9D" w:rsidRPr="00965001" w:rsidRDefault="00ED6B9D" w:rsidP="00ED6B9D">
      <w:pPr>
        <w:rPr>
          <w:rFonts w:ascii="Calibri" w:hAnsi="Calibri"/>
          <w:sz w:val="24"/>
        </w:rPr>
      </w:pPr>
      <w:permStart w:id="1308174183" w:edGrp="everyone"/>
      <w:permEnd w:id="1308174183"/>
    </w:p>
    <w:p w:rsidR="00ED6B9D" w:rsidRPr="00965001" w:rsidRDefault="00ED6B9D" w:rsidP="00ED6B9D">
      <w:pPr>
        <w:rPr>
          <w:rFonts w:ascii="Calibri" w:hAnsi="Calibri"/>
          <w:sz w:val="24"/>
        </w:rPr>
      </w:pPr>
      <w:r w:rsidRPr="00965001">
        <w:rPr>
          <w:rFonts w:ascii="Calibri" w:hAnsi="Calibri"/>
          <w:sz w:val="24"/>
        </w:rPr>
        <w:t>The reading is classed as negative if its 0.000. A reading of any value is a ‘positive’ test and required to be retaken.</w:t>
      </w:r>
    </w:p>
    <w:p w:rsidR="00ED6B9D" w:rsidRPr="00965001" w:rsidRDefault="00ED6B9D" w:rsidP="00D34958">
      <w:pPr>
        <w:rPr>
          <w:rFonts w:ascii="Calibri" w:hAnsi="Calibri"/>
          <w:sz w:val="24"/>
        </w:rPr>
      </w:pPr>
      <w:permStart w:id="1888683033" w:edGrp="everyone"/>
      <w:permEnd w:id="1888683033"/>
    </w:p>
    <w:p w:rsidR="00ED6B9D" w:rsidRPr="00965001" w:rsidRDefault="00ED6B9D" w:rsidP="00ED6B9D">
      <w:pPr>
        <w:rPr>
          <w:rFonts w:ascii="Calibri" w:hAnsi="Calibri"/>
          <w:b/>
          <w:sz w:val="24"/>
        </w:rPr>
      </w:pPr>
      <w:r w:rsidRPr="00965001">
        <w:rPr>
          <w:rFonts w:ascii="Calibri" w:hAnsi="Calibri"/>
          <w:b/>
          <w:sz w:val="24"/>
        </w:rPr>
        <w:t>Lab Based Testing</w:t>
      </w:r>
    </w:p>
    <w:p w:rsidR="00D34958" w:rsidRPr="00965001" w:rsidRDefault="00D34958" w:rsidP="00D34958">
      <w:pPr>
        <w:rPr>
          <w:rFonts w:ascii="Calibri" w:hAnsi="Calibri"/>
          <w:sz w:val="24"/>
        </w:rPr>
      </w:pPr>
      <w:permStart w:id="1429042809" w:edGrp="everyone"/>
      <w:permEnd w:id="1429042809"/>
    </w:p>
    <w:p w:rsidR="004C6A9F" w:rsidRPr="00965001" w:rsidRDefault="004C6A9F" w:rsidP="00D34958">
      <w:pPr>
        <w:numPr>
          <w:ilvl w:val="0"/>
          <w:numId w:val="16"/>
        </w:numPr>
        <w:rPr>
          <w:rFonts w:ascii="Calibri" w:hAnsi="Calibri"/>
          <w:sz w:val="24"/>
        </w:rPr>
      </w:pPr>
      <w:r w:rsidRPr="00965001">
        <w:rPr>
          <w:rFonts w:ascii="Calibri" w:hAnsi="Calibri"/>
          <w:sz w:val="24"/>
        </w:rPr>
        <w:t>Instruct candidates to sign and date the seals for the sample containers.</w:t>
      </w:r>
    </w:p>
    <w:p w:rsidR="00D34958" w:rsidRPr="00965001" w:rsidRDefault="00D34958" w:rsidP="00D34958">
      <w:pPr>
        <w:ind w:left="720"/>
        <w:rPr>
          <w:rFonts w:ascii="Calibri" w:hAnsi="Calibri"/>
          <w:sz w:val="24"/>
        </w:rPr>
      </w:pPr>
      <w:permStart w:id="780234219" w:edGrp="everyone"/>
      <w:permEnd w:id="780234219"/>
    </w:p>
    <w:p w:rsidR="00D34958" w:rsidRPr="00965001" w:rsidRDefault="004C6A9F" w:rsidP="00D34958">
      <w:pPr>
        <w:rPr>
          <w:rFonts w:ascii="Calibri" w:hAnsi="Calibri"/>
          <w:sz w:val="24"/>
        </w:rPr>
      </w:pPr>
      <w:r w:rsidRPr="00965001">
        <w:rPr>
          <w:rFonts w:ascii="Calibri" w:hAnsi="Calibri"/>
          <w:sz w:val="24"/>
        </w:rPr>
        <w:t xml:space="preserve">Patient details on stickers should be checked and addressed if any information is incorrect. </w:t>
      </w:r>
    </w:p>
    <w:p w:rsidR="00A274EE" w:rsidRPr="00965001" w:rsidRDefault="004C6A9F" w:rsidP="00D34958">
      <w:pPr>
        <w:rPr>
          <w:rFonts w:ascii="Calibri" w:hAnsi="Calibri"/>
          <w:sz w:val="24"/>
        </w:rPr>
      </w:pPr>
      <w:r w:rsidRPr="00965001">
        <w:rPr>
          <w:rFonts w:ascii="Calibri" w:hAnsi="Calibri"/>
          <w:sz w:val="24"/>
        </w:rPr>
        <w:t xml:space="preserve"> </w:t>
      </w:r>
      <w:permStart w:id="2128958375" w:edGrp="everyone"/>
      <w:permEnd w:id="2128958375"/>
    </w:p>
    <w:p w:rsidR="004C6A9F" w:rsidRPr="00965001" w:rsidRDefault="004C6A9F" w:rsidP="00D34958">
      <w:pPr>
        <w:numPr>
          <w:ilvl w:val="0"/>
          <w:numId w:val="16"/>
        </w:numPr>
        <w:rPr>
          <w:rFonts w:ascii="Calibri" w:hAnsi="Calibri"/>
          <w:sz w:val="24"/>
        </w:rPr>
      </w:pPr>
      <w:r w:rsidRPr="00965001">
        <w:rPr>
          <w:rFonts w:ascii="Calibri" w:hAnsi="Calibri"/>
          <w:sz w:val="24"/>
        </w:rPr>
        <w:t xml:space="preserve">The candidate is then instructed to wash his/her hands and then take the small sample cup into the first or nearest toilet where they should fill the container with a urine sample. </w:t>
      </w:r>
    </w:p>
    <w:p w:rsidR="00D34958" w:rsidRPr="00965001" w:rsidRDefault="00D34958" w:rsidP="00D34958">
      <w:pPr>
        <w:rPr>
          <w:rFonts w:ascii="Calibri" w:hAnsi="Calibri"/>
          <w:sz w:val="24"/>
        </w:rPr>
      </w:pPr>
      <w:permStart w:id="584210548" w:edGrp="everyone"/>
      <w:permEnd w:id="584210548"/>
    </w:p>
    <w:p w:rsidR="004C6A9F" w:rsidRPr="00965001" w:rsidRDefault="004C6A9F" w:rsidP="00D34958">
      <w:pPr>
        <w:numPr>
          <w:ilvl w:val="0"/>
          <w:numId w:val="16"/>
        </w:numPr>
        <w:rPr>
          <w:rFonts w:ascii="Calibri" w:hAnsi="Calibri"/>
          <w:sz w:val="24"/>
        </w:rPr>
      </w:pPr>
      <w:r w:rsidRPr="00965001">
        <w:rPr>
          <w:rFonts w:ascii="Calibri" w:hAnsi="Calibri"/>
          <w:sz w:val="24"/>
        </w:rPr>
        <w:t>The door should be kept open at all times and the toilet should not be flushed until checked by the tester.</w:t>
      </w:r>
    </w:p>
    <w:p w:rsidR="00ED6B9D" w:rsidRPr="00965001" w:rsidRDefault="00ED6B9D" w:rsidP="00D34958">
      <w:pPr>
        <w:rPr>
          <w:rFonts w:ascii="Calibri" w:hAnsi="Calibri"/>
          <w:sz w:val="24"/>
        </w:rPr>
      </w:pPr>
      <w:permStart w:id="1582110836" w:edGrp="everyone"/>
      <w:permEnd w:id="1582110836"/>
    </w:p>
    <w:p w:rsidR="004C6A9F" w:rsidRPr="00965001" w:rsidRDefault="004C6A9F" w:rsidP="00D34958">
      <w:pPr>
        <w:rPr>
          <w:rFonts w:ascii="Calibri" w:hAnsi="Calibri"/>
          <w:sz w:val="24"/>
        </w:rPr>
      </w:pPr>
      <w:r w:rsidRPr="00965001">
        <w:rPr>
          <w:rFonts w:ascii="Calibri" w:hAnsi="Calibri"/>
          <w:sz w:val="24"/>
        </w:rPr>
        <w:t>The sample is required to be extracted into three monovettes and sealed, with the Chain of Custody attached, in order to be sent to the Lab.</w:t>
      </w:r>
    </w:p>
    <w:p w:rsidR="00D34958" w:rsidRPr="00965001" w:rsidRDefault="00D34958" w:rsidP="00D34958">
      <w:pPr>
        <w:rPr>
          <w:rFonts w:ascii="Calibri" w:hAnsi="Calibri"/>
          <w:sz w:val="24"/>
        </w:rPr>
      </w:pPr>
      <w:permStart w:id="1921678837" w:edGrp="everyone"/>
      <w:permEnd w:id="1921678837"/>
    </w:p>
    <w:p w:rsidR="00D34958" w:rsidRPr="00ED6B9D" w:rsidRDefault="00ED6B9D" w:rsidP="00D34958">
      <w:pPr>
        <w:rPr>
          <w:rFonts w:ascii="Calibri" w:hAnsi="Calibri"/>
          <w:b/>
          <w:sz w:val="24"/>
        </w:rPr>
      </w:pPr>
      <w:r w:rsidRPr="00ED6B9D">
        <w:rPr>
          <w:rFonts w:ascii="Calibri" w:hAnsi="Calibri"/>
          <w:b/>
          <w:sz w:val="24"/>
        </w:rPr>
        <w:t>OR</w:t>
      </w:r>
    </w:p>
    <w:p w:rsidR="00ED6B9D" w:rsidRDefault="00ED6B9D" w:rsidP="00D34958">
      <w:pPr>
        <w:rPr>
          <w:rFonts w:ascii="Calibri" w:hAnsi="Calibri"/>
          <w:sz w:val="24"/>
        </w:rPr>
      </w:pPr>
      <w:permStart w:id="7493914" w:edGrp="everyone"/>
      <w:permEnd w:id="7493914"/>
    </w:p>
    <w:p w:rsidR="0058211C" w:rsidRDefault="0058211C" w:rsidP="00D34958">
      <w:pPr>
        <w:rPr>
          <w:rFonts w:ascii="Calibri" w:hAnsi="Calibri"/>
          <w:sz w:val="24"/>
        </w:rPr>
      </w:pPr>
    </w:p>
    <w:p w:rsidR="0058211C" w:rsidRPr="00965001" w:rsidRDefault="0058211C" w:rsidP="00D34958">
      <w:pPr>
        <w:rPr>
          <w:rFonts w:ascii="Calibri" w:hAnsi="Calibri"/>
          <w:sz w:val="24"/>
        </w:rPr>
      </w:pPr>
    </w:p>
    <w:p w:rsidR="00191253" w:rsidRDefault="00191253" w:rsidP="00D34958">
      <w:pPr>
        <w:rPr>
          <w:rFonts w:ascii="Calibri" w:hAnsi="Calibri"/>
          <w:b/>
          <w:sz w:val="24"/>
        </w:rPr>
      </w:pPr>
    </w:p>
    <w:p w:rsidR="00543FE1" w:rsidRDefault="00543FE1" w:rsidP="00D34958">
      <w:pPr>
        <w:rPr>
          <w:rFonts w:ascii="Calibri" w:hAnsi="Calibri"/>
          <w:b/>
          <w:sz w:val="24"/>
        </w:rPr>
      </w:pPr>
    </w:p>
    <w:p w:rsidR="004C6A9F" w:rsidRPr="00965001" w:rsidRDefault="004C6A9F" w:rsidP="00D34958">
      <w:pPr>
        <w:rPr>
          <w:rFonts w:ascii="Calibri" w:hAnsi="Calibri"/>
          <w:b/>
          <w:sz w:val="24"/>
        </w:rPr>
      </w:pPr>
      <w:r w:rsidRPr="00965001">
        <w:rPr>
          <w:rFonts w:ascii="Calibri" w:hAnsi="Calibri"/>
          <w:b/>
          <w:sz w:val="24"/>
        </w:rPr>
        <w:t>Instant Drug Screen</w:t>
      </w:r>
      <w:r w:rsidR="00D34958" w:rsidRPr="00965001">
        <w:rPr>
          <w:rFonts w:ascii="Calibri" w:hAnsi="Calibri"/>
          <w:b/>
          <w:sz w:val="24"/>
        </w:rPr>
        <w:t>:</w:t>
      </w:r>
    </w:p>
    <w:p w:rsidR="00D34958" w:rsidRPr="00965001" w:rsidRDefault="00D34958" w:rsidP="00D34958">
      <w:pPr>
        <w:rPr>
          <w:rFonts w:ascii="Calibri" w:hAnsi="Calibri"/>
          <w:b/>
          <w:sz w:val="24"/>
        </w:rPr>
      </w:pPr>
      <w:permStart w:id="1433417706" w:edGrp="everyone"/>
      <w:permEnd w:id="1433417706"/>
    </w:p>
    <w:p w:rsidR="004C6A9F" w:rsidRDefault="004C6A9F" w:rsidP="00D34958">
      <w:pPr>
        <w:rPr>
          <w:rFonts w:ascii="Calibri" w:hAnsi="Calibri"/>
          <w:sz w:val="24"/>
        </w:rPr>
      </w:pPr>
      <w:r w:rsidRPr="00965001">
        <w:rPr>
          <w:rFonts w:ascii="Calibri" w:hAnsi="Calibri"/>
          <w:sz w:val="24"/>
        </w:rPr>
        <w:t>Prior to completion of the test, candidates are questioned as to any prescription or non-prescription medication or drugs that have been taken in the last fourteen days. Any declared medication should be noted on the Instant Drug Screen form.</w:t>
      </w:r>
    </w:p>
    <w:p w:rsidR="00F4052E" w:rsidRPr="00965001" w:rsidRDefault="00F4052E" w:rsidP="00D34958">
      <w:pPr>
        <w:rPr>
          <w:rFonts w:ascii="Calibri" w:hAnsi="Calibri"/>
          <w:sz w:val="24"/>
        </w:rPr>
      </w:pPr>
      <w:permStart w:id="2024630358" w:edGrp="everyone"/>
      <w:permEnd w:id="2024630358"/>
    </w:p>
    <w:p w:rsidR="004C6A9F" w:rsidRPr="00965001" w:rsidRDefault="004C6A9F" w:rsidP="00D34958">
      <w:pPr>
        <w:rPr>
          <w:rFonts w:ascii="Calibri" w:hAnsi="Calibri"/>
          <w:sz w:val="24"/>
        </w:rPr>
      </w:pPr>
      <w:r w:rsidRPr="00965001">
        <w:rPr>
          <w:rFonts w:ascii="Calibri" w:hAnsi="Calibri"/>
          <w:sz w:val="24"/>
        </w:rPr>
        <w:t xml:space="preserve">Patient details on stickers should be checked and addressed if any information is incorrect.  </w:t>
      </w:r>
    </w:p>
    <w:p w:rsidR="00D34958" w:rsidRPr="00965001" w:rsidRDefault="00D34958" w:rsidP="00D34958">
      <w:pPr>
        <w:rPr>
          <w:rFonts w:ascii="Calibri" w:hAnsi="Calibri"/>
          <w:sz w:val="24"/>
        </w:rPr>
      </w:pPr>
      <w:permStart w:id="1186031330" w:edGrp="everyone"/>
      <w:permEnd w:id="1186031330"/>
    </w:p>
    <w:p w:rsidR="004C6A9F" w:rsidRPr="00965001" w:rsidRDefault="004C6A9F" w:rsidP="00D34958">
      <w:pPr>
        <w:numPr>
          <w:ilvl w:val="0"/>
          <w:numId w:val="18"/>
        </w:numPr>
        <w:rPr>
          <w:rFonts w:ascii="Calibri" w:hAnsi="Calibri"/>
          <w:sz w:val="24"/>
        </w:rPr>
      </w:pPr>
      <w:r w:rsidRPr="00965001">
        <w:rPr>
          <w:rFonts w:ascii="Calibri" w:hAnsi="Calibri"/>
          <w:sz w:val="24"/>
        </w:rPr>
        <w:t>Candidate is then instructed to wash his/her hands and then take the small sample cup into the first or nearest toilet where they should fill the container with a urine sample.</w:t>
      </w:r>
    </w:p>
    <w:p w:rsidR="0057515B" w:rsidRPr="00965001" w:rsidRDefault="0057515B" w:rsidP="00965001">
      <w:pPr>
        <w:rPr>
          <w:rFonts w:ascii="Calibri" w:hAnsi="Calibri"/>
          <w:sz w:val="24"/>
        </w:rPr>
      </w:pPr>
      <w:permStart w:id="1118125581" w:edGrp="everyone"/>
      <w:permEnd w:id="1118125581"/>
    </w:p>
    <w:p w:rsidR="004C6A9F" w:rsidRPr="00965001" w:rsidRDefault="004C6A9F" w:rsidP="00D34958">
      <w:pPr>
        <w:numPr>
          <w:ilvl w:val="0"/>
          <w:numId w:val="18"/>
        </w:numPr>
        <w:rPr>
          <w:rFonts w:ascii="Calibri" w:hAnsi="Calibri"/>
          <w:sz w:val="24"/>
        </w:rPr>
      </w:pPr>
      <w:r w:rsidRPr="00965001">
        <w:rPr>
          <w:rFonts w:ascii="Calibri" w:hAnsi="Calibri"/>
          <w:sz w:val="24"/>
        </w:rPr>
        <w:t>The door should be kept open at all times and the toilet should not be flushed until checked by the tester.</w:t>
      </w:r>
    </w:p>
    <w:p w:rsidR="00D34958" w:rsidRPr="00965001" w:rsidRDefault="00D34958" w:rsidP="00D34958">
      <w:pPr>
        <w:rPr>
          <w:rFonts w:ascii="Calibri" w:hAnsi="Calibri"/>
          <w:sz w:val="24"/>
        </w:rPr>
      </w:pPr>
      <w:permStart w:id="1849124403" w:edGrp="everyone"/>
      <w:permEnd w:id="1849124403"/>
    </w:p>
    <w:p w:rsidR="004C6A9F" w:rsidRPr="00965001" w:rsidRDefault="004C6A9F" w:rsidP="00D34958">
      <w:pPr>
        <w:numPr>
          <w:ilvl w:val="0"/>
          <w:numId w:val="18"/>
        </w:numPr>
        <w:rPr>
          <w:rFonts w:ascii="Calibri" w:hAnsi="Calibri"/>
          <w:sz w:val="24"/>
        </w:rPr>
      </w:pPr>
      <w:r w:rsidRPr="00965001">
        <w:rPr>
          <w:rFonts w:ascii="Calibri" w:hAnsi="Calibri"/>
          <w:sz w:val="24"/>
        </w:rPr>
        <w:t>The sample should be poured in to an approved Instant Drug testing cup.</w:t>
      </w:r>
    </w:p>
    <w:p w:rsidR="00D34958" w:rsidRPr="00965001" w:rsidRDefault="00D34958" w:rsidP="00D34958">
      <w:pPr>
        <w:rPr>
          <w:rFonts w:ascii="Calibri" w:hAnsi="Calibri"/>
          <w:sz w:val="24"/>
        </w:rPr>
      </w:pPr>
      <w:permStart w:id="1259502188" w:edGrp="everyone"/>
      <w:permEnd w:id="1259502188"/>
    </w:p>
    <w:p w:rsidR="00D13D24" w:rsidRDefault="004C6A9F" w:rsidP="00D34958">
      <w:pPr>
        <w:rPr>
          <w:rFonts w:ascii="Calibri" w:hAnsi="Calibri"/>
          <w:sz w:val="24"/>
        </w:rPr>
      </w:pPr>
      <w:r w:rsidRPr="00965001">
        <w:rPr>
          <w:rFonts w:ascii="Calibri" w:hAnsi="Calibri"/>
          <w:sz w:val="24"/>
        </w:rPr>
        <w:t>The Instant Drug Screen form needs to be</w:t>
      </w:r>
      <w:r w:rsidRPr="00D34958">
        <w:rPr>
          <w:rFonts w:ascii="Calibri" w:hAnsi="Calibri"/>
          <w:sz w:val="24"/>
        </w:rPr>
        <w:t xml:space="preserve"> tick</w:t>
      </w:r>
      <w:r w:rsidR="003A7526">
        <w:rPr>
          <w:rFonts w:ascii="Calibri" w:hAnsi="Calibri"/>
          <w:sz w:val="24"/>
        </w:rPr>
        <w:t>ed</w:t>
      </w:r>
      <w:r w:rsidRPr="00D34958">
        <w:rPr>
          <w:rFonts w:ascii="Calibri" w:hAnsi="Calibri"/>
          <w:sz w:val="24"/>
        </w:rPr>
        <w:t xml:space="preserve"> as ‘negative’ or ‘non-negative’ dependent upon the result.</w:t>
      </w:r>
    </w:p>
    <w:p w:rsidR="00965001" w:rsidRDefault="00965001" w:rsidP="00D34958">
      <w:pPr>
        <w:rPr>
          <w:rFonts w:ascii="Calibri" w:hAnsi="Calibri"/>
          <w:sz w:val="24"/>
        </w:rPr>
      </w:pPr>
      <w:permStart w:id="1443771387" w:edGrp="everyone"/>
      <w:permEnd w:id="1443771387"/>
    </w:p>
    <w:p w:rsidR="00965001" w:rsidRDefault="00965001" w:rsidP="00D34958">
      <w:pPr>
        <w:rPr>
          <w:rFonts w:ascii="Calibri" w:hAnsi="Calibri"/>
          <w:b/>
          <w:sz w:val="24"/>
        </w:rPr>
      </w:pPr>
      <w:r w:rsidRPr="00965001">
        <w:rPr>
          <w:rFonts w:ascii="Calibri" w:hAnsi="Calibri"/>
          <w:b/>
          <w:sz w:val="24"/>
        </w:rPr>
        <w:t>STEP 5:</w:t>
      </w:r>
    </w:p>
    <w:p w:rsidR="00965001" w:rsidRPr="00A274EE" w:rsidRDefault="00965001" w:rsidP="00D34958">
      <w:pPr>
        <w:rPr>
          <w:rFonts w:ascii="Calibri" w:hAnsi="Calibri"/>
          <w:sz w:val="24"/>
        </w:rPr>
      </w:pPr>
      <w:permStart w:id="512433721" w:edGrp="everyone"/>
      <w:permEnd w:id="512433721"/>
    </w:p>
    <w:p w:rsidR="00965001" w:rsidRDefault="00965001" w:rsidP="00D34958">
      <w:pPr>
        <w:rPr>
          <w:rFonts w:ascii="Calibri" w:hAnsi="Calibri"/>
          <w:b/>
          <w:sz w:val="24"/>
        </w:rPr>
      </w:pPr>
      <w:r>
        <w:rPr>
          <w:rFonts w:ascii="Calibri" w:hAnsi="Calibri"/>
          <w:b/>
          <w:sz w:val="24"/>
        </w:rPr>
        <w:t>Functional Assessment:</w:t>
      </w:r>
    </w:p>
    <w:p w:rsidR="00965001" w:rsidRPr="00A274EE" w:rsidRDefault="00965001" w:rsidP="00D34958">
      <w:pPr>
        <w:rPr>
          <w:rFonts w:ascii="Calibri" w:hAnsi="Calibri"/>
          <w:sz w:val="24"/>
        </w:rPr>
      </w:pPr>
      <w:permStart w:id="2003002934" w:edGrp="everyone"/>
      <w:permEnd w:id="2003002934"/>
    </w:p>
    <w:p w:rsidR="00965001" w:rsidRDefault="00965001" w:rsidP="00D34958">
      <w:pPr>
        <w:rPr>
          <w:rFonts w:ascii="Calibri" w:hAnsi="Calibri"/>
          <w:sz w:val="24"/>
        </w:rPr>
      </w:pPr>
      <w:r w:rsidRPr="00965001">
        <w:rPr>
          <w:rFonts w:ascii="Calibri" w:hAnsi="Calibri"/>
          <w:sz w:val="24"/>
        </w:rPr>
        <w:t>Refer to Functional Assessment Guide for required tests to complete this section</w:t>
      </w:r>
    </w:p>
    <w:p w:rsidR="00385669" w:rsidRDefault="00385669" w:rsidP="00D34958">
      <w:pPr>
        <w:rPr>
          <w:rFonts w:ascii="Calibri" w:hAnsi="Calibri"/>
          <w:sz w:val="24"/>
        </w:rPr>
      </w:pPr>
      <w:permStart w:id="664753275" w:edGrp="everyone"/>
      <w:permEnd w:id="664753275"/>
    </w:p>
    <w:p w:rsidR="00385669" w:rsidRDefault="00385669" w:rsidP="00385669">
      <w:pPr>
        <w:numPr>
          <w:ilvl w:val="0"/>
          <w:numId w:val="21"/>
        </w:numPr>
        <w:rPr>
          <w:rFonts w:ascii="Calibri" w:hAnsi="Calibri"/>
          <w:sz w:val="24"/>
        </w:rPr>
      </w:pPr>
      <w:r>
        <w:rPr>
          <w:rFonts w:ascii="Calibri" w:hAnsi="Calibri"/>
          <w:sz w:val="24"/>
        </w:rPr>
        <w:t>Results of assessment are explained to patient including any feedback.</w:t>
      </w:r>
    </w:p>
    <w:p w:rsidR="00ED6B9D" w:rsidRDefault="00ED6B9D" w:rsidP="00D34958">
      <w:pPr>
        <w:rPr>
          <w:rFonts w:ascii="Calibri" w:hAnsi="Calibri"/>
          <w:sz w:val="24"/>
        </w:rPr>
      </w:pPr>
      <w:permStart w:id="1887777107" w:edGrp="everyone"/>
      <w:permEnd w:id="1887777107"/>
    </w:p>
    <w:p w:rsidR="00ED6B9D" w:rsidRPr="00965001" w:rsidRDefault="00C45592" w:rsidP="00C45592">
      <w:pPr>
        <w:rPr>
          <w:rFonts w:ascii="Calibri" w:hAnsi="Calibri"/>
          <w:sz w:val="24"/>
        </w:rPr>
      </w:pPr>
      <w:r>
        <w:rPr>
          <w:rFonts w:ascii="Calibri" w:hAnsi="Calibri"/>
          <w:sz w:val="24"/>
        </w:rPr>
        <w:t xml:space="preserve">NOTE: </w:t>
      </w:r>
      <w:r w:rsidR="00ED6B9D">
        <w:rPr>
          <w:rFonts w:ascii="Calibri" w:hAnsi="Calibri"/>
          <w:sz w:val="24"/>
        </w:rPr>
        <w:t>Ensure there is two (2) chairs</w:t>
      </w:r>
      <w:r>
        <w:rPr>
          <w:rFonts w:ascii="Calibri" w:hAnsi="Calibri"/>
          <w:sz w:val="24"/>
        </w:rPr>
        <w:t xml:space="preserve"> available, which may be required to complete the Range of Motion section of this assessment</w:t>
      </w:r>
      <w:r w:rsidR="00787D56">
        <w:rPr>
          <w:rFonts w:ascii="Calibri" w:hAnsi="Calibri"/>
          <w:sz w:val="24"/>
        </w:rPr>
        <w:t xml:space="preserve"> for both hands</w:t>
      </w:r>
      <w:r>
        <w:rPr>
          <w:rFonts w:ascii="Calibri" w:hAnsi="Calibri"/>
          <w:sz w:val="24"/>
        </w:rPr>
        <w:t>.</w:t>
      </w:r>
    </w:p>
    <w:p w:rsidR="00ED6B9D" w:rsidRDefault="00ED6B9D" w:rsidP="00D34958">
      <w:pPr>
        <w:rPr>
          <w:rFonts w:ascii="Calibri" w:hAnsi="Calibri"/>
          <w:sz w:val="24"/>
        </w:rPr>
      </w:pPr>
      <w:permStart w:id="337606607" w:edGrp="everyone"/>
      <w:permEnd w:id="337606607"/>
    </w:p>
    <w:p w:rsidR="00385669" w:rsidRDefault="00385669" w:rsidP="00D34958">
      <w:pPr>
        <w:rPr>
          <w:rFonts w:ascii="Calibri" w:hAnsi="Calibri"/>
          <w:b/>
          <w:sz w:val="24"/>
        </w:rPr>
      </w:pPr>
      <w:r w:rsidRPr="00385669">
        <w:rPr>
          <w:rFonts w:ascii="Calibri" w:hAnsi="Calibri"/>
          <w:b/>
          <w:sz w:val="24"/>
        </w:rPr>
        <w:t>STEP 6:</w:t>
      </w:r>
    </w:p>
    <w:p w:rsidR="00385669" w:rsidRPr="00385669" w:rsidRDefault="00385669" w:rsidP="00D34958">
      <w:pPr>
        <w:rPr>
          <w:rFonts w:ascii="Calibri" w:hAnsi="Calibri"/>
          <w:sz w:val="24"/>
        </w:rPr>
      </w:pPr>
      <w:permStart w:id="749804810" w:edGrp="everyone"/>
      <w:permEnd w:id="749804810"/>
    </w:p>
    <w:p w:rsidR="00385669" w:rsidRPr="00385669" w:rsidRDefault="00385669" w:rsidP="00D34958">
      <w:pPr>
        <w:rPr>
          <w:rFonts w:ascii="Calibri" w:hAnsi="Calibri"/>
          <w:sz w:val="24"/>
        </w:rPr>
      </w:pPr>
      <w:r w:rsidRPr="00385669">
        <w:rPr>
          <w:rFonts w:ascii="Calibri" w:hAnsi="Calibri"/>
          <w:sz w:val="24"/>
        </w:rPr>
        <w:t>The patient is then asked to return to the waiting area to have results reviewed by a Doctor.</w:t>
      </w:r>
    </w:p>
    <w:p w:rsidR="0058211C" w:rsidRDefault="0058211C" w:rsidP="00D34958">
      <w:pPr>
        <w:rPr>
          <w:rFonts w:ascii="Calibri" w:hAnsi="Calibri"/>
          <w:sz w:val="24"/>
        </w:rPr>
      </w:pPr>
      <w:permStart w:id="1271150223" w:edGrp="everyone"/>
      <w:permEnd w:id="1271150223"/>
    </w:p>
    <w:p w:rsidR="0058211C" w:rsidRPr="001472A1" w:rsidRDefault="001472A1" w:rsidP="00D34958">
      <w:pPr>
        <w:rPr>
          <w:rFonts w:ascii="Calibri" w:hAnsi="Calibri"/>
          <w:b/>
          <w:sz w:val="24"/>
        </w:rPr>
      </w:pPr>
      <w:r w:rsidRPr="001472A1">
        <w:rPr>
          <w:rFonts w:ascii="Calibri" w:hAnsi="Calibri"/>
          <w:b/>
          <w:sz w:val="24"/>
        </w:rPr>
        <w:t>STEP 7:</w:t>
      </w:r>
    </w:p>
    <w:p w:rsidR="0058211C" w:rsidRDefault="0058211C" w:rsidP="00D34958">
      <w:pPr>
        <w:rPr>
          <w:rFonts w:ascii="Calibri" w:hAnsi="Calibri"/>
          <w:sz w:val="24"/>
        </w:rPr>
      </w:pPr>
      <w:permStart w:id="25123398" w:edGrp="everyone"/>
      <w:permEnd w:id="25123398"/>
    </w:p>
    <w:p w:rsidR="001472A1" w:rsidRDefault="001472A1" w:rsidP="00D34958">
      <w:pPr>
        <w:rPr>
          <w:rFonts w:ascii="Calibri" w:hAnsi="Calibri"/>
          <w:sz w:val="24"/>
        </w:rPr>
      </w:pPr>
      <w:r>
        <w:rPr>
          <w:rFonts w:ascii="Calibri" w:hAnsi="Calibri"/>
          <w:sz w:val="24"/>
        </w:rPr>
        <w:t xml:space="preserve">The patient is then returned to </w:t>
      </w:r>
      <w:r w:rsidR="00191253">
        <w:rPr>
          <w:rFonts w:ascii="Calibri" w:hAnsi="Calibri"/>
          <w:sz w:val="24"/>
        </w:rPr>
        <w:t xml:space="preserve">the </w:t>
      </w:r>
      <w:r>
        <w:rPr>
          <w:rFonts w:ascii="Calibri" w:hAnsi="Calibri"/>
          <w:sz w:val="24"/>
        </w:rPr>
        <w:t xml:space="preserve">reception </w:t>
      </w:r>
      <w:r w:rsidR="00191253">
        <w:rPr>
          <w:rFonts w:ascii="Calibri" w:hAnsi="Calibri"/>
          <w:sz w:val="24"/>
        </w:rPr>
        <w:t xml:space="preserve">area </w:t>
      </w:r>
      <w:r>
        <w:rPr>
          <w:rFonts w:ascii="Calibri" w:hAnsi="Calibri"/>
          <w:sz w:val="24"/>
        </w:rPr>
        <w:t>by the doctor to finalise the appointment</w:t>
      </w:r>
    </w:p>
    <w:p w:rsidR="00191253" w:rsidRDefault="00191253" w:rsidP="00D34958">
      <w:pPr>
        <w:rPr>
          <w:rFonts w:ascii="Calibri" w:hAnsi="Calibri"/>
          <w:sz w:val="24"/>
        </w:rPr>
      </w:pPr>
      <w:permStart w:id="1886002904" w:edGrp="everyone"/>
      <w:permEnd w:id="1886002904"/>
    </w:p>
    <w:p w:rsidR="00191253" w:rsidRDefault="00191253"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Default="0058211C" w:rsidP="00D34958">
      <w:pPr>
        <w:rPr>
          <w:rFonts w:ascii="Calibri" w:hAnsi="Calibri"/>
          <w:sz w:val="24"/>
        </w:rPr>
      </w:pPr>
    </w:p>
    <w:p w:rsidR="0058211C" w:rsidRPr="00D34958" w:rsidRDefault="0058211C" w:rsidP="00D34958">
      <w:pPr>
        <w:rPr>
          <w:rFonts w:ascii="Calibri" w:hAnsi="Calibri"/>
          <w:sz w:val="24"/>
        </w:rPr>
      </w:pPr>
      <w:permStart w:id="800810692" w:edGrp="everyone"/>
      <w:permEnd w:id="800810692"/>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 w:rsidR="004C6A9F" w:rsidRPr="004C6A9F" w:rsidRDefault="004C6A9F" w:rsidP="004C6A9F">
      <w:pPr>
        <w:rPr>
          <w:rFonts w:ascii="Calibri" w:hAnsi="Calibri"/>
          <w:sz w:val="24"/>
        </w:rPr>
      </w:pPr>
      <w:r w:rsidRPr="004C6A9F">
        <w:rPr>
          <w:rFonts w:ascii="Calibri" w:hAnsi="Calibri"/>
          <w:sz w:val="24"/>
        </w:rPr>
        <w:t>Assessment forms</w:t>
      </w:r>
      <w:r w:rsidR="00F4052E">
        <w:rPr>
          <w:rFonts w:ascii="Calibri" w:hAnsi="Calibri"/>
          <w:sz w:val="24"/>
        </w:rPr>
        <w:t xml:space="preserve"> (Generic and Client Specific)</w:t>
      </w:r>
    </w:p>
    <w:p w:rsidR="004C6A9F" w:rsidRPr="004C6A9F" w:rsidRDefault="004C6A9F" w:rsidP="004C6A9F">
      <w:pPr>
        <w:rPr>
          <w:rFonts w:ascii="Calibri" w:hAnsi="Calibri"/>
          <w:sz w:val="24"/>
        </w:rPr>
      </w:pPr>
      <w:r w:rsidRPr="004C6A9F">
        <w:rPr>
          <w:rFonts w:ascii="Calibri" w:hAnsi="Calibri"/>
          <w:sz w:val="24"/>
        </w:rPr>
        <w:t>Medical Assessment</w:t>
      </w:r>
      <w:r w:rsidR="00F4052E">
        <w:rPr>
          <w:rFonts w:ascii="Calibri" w:hAnsi="Calibri"/>
          <w:sz w:val="24"/>
        </w:rPr>
        <w:t xml:space="preserve"> (Generic and Client Specific)</w:t>
      </w:r>
    </w:p>
    <w:p w:rsidR="004C6A9F" w:rsidRPr="004C6A9F" w:rsidRDefault="004C6A9F" w:rsidP="004C6A9F">
      <w:pPr>
        <w:rPr>
          <w:rFonts w:ascii="Calibri" w:hAnsi="Calibri"/>
          <w:sz w:val="24"/>
        </w:rPr>
      </w:pPr>
      <w:r w:rsidRPr="004C6A9F">
        <w:rPr>
          <w:rFonts w:ascii="Calibri" w:hAnsi="Calibri"/>
          <w:sz w:val="24"/>
        </w:rPr>
        <w:t>Railcat One</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Railcat Two</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Railcat Three</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Audiometry</w:t>
      </w:r>
      <w:r w:rsidR="00ED6B9D">
        <w:rPr>
          <w:rFonts w:ascii="Calibri" w:hAnsi="Calibri"/>
          <w:sz w:val="24"/>
        </w:rPr>
        <w:t xml:space="preserve"> (Generic</w:t>
      </w:r>
      <w:r w:rsidR="00F4052E">
        <w:rPr>
          <w:rFonts w:ascii="Calibri" w:hAnsi="Calibri"/>
          <w:sz w:val="24"/>
        </w:rPr>
        <w:t>)</w:t>
      </w:r>
    </w:p>
    <w:p w:rsidR="004C6A9F" w:rsidRPr="004C6A9F" w:rsidRDefault="004C6A9F" w:rsidP="004C6A9F">
      <w:pPr>
        <w:rPr>
          <w:rFonts w:ascii="Calibri" w:hAnsi="Calibri"/>
          <w:sz w:val="24"/>
        </w:rPr>
      </w:pPr>
      <w:r w:rsidRPr="004C6A9F">
        <w:rPr>
          <w:rFonts w:ascii="Calibri" w:hAnsi="Calibri"/>
          <w:sz w:val="24"/>
        </w:rPr>
        <w:t>Spirometry</w:t>
      </w:r>
      <w:r w:rsidR="00ED6B9D">
        <w:rPr>
          <w:rFonts w:ascii="Calibri" w:hAnsi="Calibri"/>
          <w:sz w:val="24"/>
        </w:rPr>
        <w:t xml:space="preserve"> (Machine Created</w:t>
      </w:r>
      <w:r w:rsidR="00F4052E">
        <w:rPr>
          <w:rFonts w:ascii="Calibri" w:hAnsi="Calibri"/>
          <w:sz w:val="24"/>
        </w:rPr>
        <w:t>)</w:t>
      </w:r>
    </w:p>
    <w:p w:rsidR="004C6A9F" w:rsidRPr="004C6A9F" w:rsidRDefault="004C6A9F" w:rsidP="004C6A9F">
      <w:pPr>
        <w:rPr>
          <w:rFonts w:ascii="Calibri" w:hAnsi="Calibri"/>
          <w:sz w:val="24"/>
        </w:rPr>
      </w:pPr>
      <w:r w:rsidRPr="004C6A9F">
        <w:rPr>
          <w:rFonts w:ascii="Calibri" w:hAnsi="Calibri"/>
          <w:sz w:val="24"/>
        </w:rPr>
        <w:t>Lab based Drug and Alcohol Assessment</w:t>
      </w:r>
    </w:p>
    <w:p w:rsidR="00ED6B9D" w:rsidRPr="004C6A9F" w:rsidRDefault="004C6A9F" w:rsidP="004C6A9F">
      <w:pPr>
        <w:rPr>
          <w:rFonts w:ascii="Calibri" w:hAnsi="Calibri"/>
          <w:sz w:val="24"/>
        </w:rPr>
      </w:pPr>
      <w:r w:rsidRPr="004C6A9F">
        <w:rPr>
          <w:rFonts w:ascii="Calibri" w:hAnsi="Calibri"/>
          <w:sz w:val="24"/>
        </w:rPr>
        <w:t>Instant Drug Assessment</w:t>
      </w:r>
      <w:r w:rsidR="00F4052E">
        <w:rPr>
          <w:rFonts w:ascii="Calibri" w:hAnsi="Calibri"/>
          <w:sz w:val="24"/>
        </w:rPr>
        <w:t xml:space="preserve"> (Generic)</w:t>
      </w:r>
    </w:p>
    <w:p w:rsidR="004C6A9F" w:rsidRPr="004C6A9F" w:rsidRDefault="004C6A9F" w:rsidP="004C6A9F">
      <w:pPr>
        <w:rPr>
          <w:rFonts w:ascii="Calibri" w:hAnsi="Calibri"/>
          <w:sz w:val="24"/>
        </w:rPr>
      </w:pPr>
      <w:r w:rsidRPr="004C6A9F">
        <w:rPr>
          <w:rFonts w:ascii="Calibri" w:hAnsi="Calibri"/>
          <w:sz w:val="24"/>
        </w:rPr>
        <w:t>Supervision forms</w:t>
      </w:r>
      <w:r w:rsidR="00F4052E">
        <w:rPr>
          <w:rFonts w:ascii="Calibri" w:hAnsi="Calibri"/>
          <w:sz w:val="24"/>
        </w:rPr>
        <w:t xml:space="preserve"> (Generic)</w:t>
      </w:r>
    </w:p>
    <w:p w:rsidR="004C6A9F" w:rsidRPr="004C6A9F" w:rsidRDefault="004C6A9F" w:rsidP="004C6A9F">
      <w:pPr>
        <w:rPr>
          <w:rFonts w:ascii="Calibri" w:hAnsi="Calibri"/>
          <w:sz w:val="24"/>
        </w:rPr>
      </w:pPr>
      <w:r w:rsidRPr="004C6A9F">
        <w:rPr>
          <w:rFonts w:ascii="Calibri" w:hAnsi="Calibri"/>
          <w:sz w:val="24"/>
        </w:rPr>
        <w:t>Treatment plan templates</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Medical History</w:t>
      </w:r>
      <w:r w:rsidR="00F4052E">
        <w:rPr>
          <w:rFonts w:ascii="Calibri" w:hAnsi="Calibri"/>
          <w:sz w:val="24"/>
        </w:rPr>
        <w:t xml:space="preserve"> (Generic and Client Specific)</w:t>
      </w:r>
    </w:p>
    <w:p w:rsidR="004C6A9F" w:rsidRPr="004C6A9F" w:rsidRDefault="004C6A9F" w:rsidP="004C6A9F">
      <w:pPr>
        <w:rPr>
          <w:rFonts w:ascii="Calibri" w:hAnsi="Calibri"/>
          <w:sz w:val="24"/>
        </w:rPr>
      </w:pPr>
      <w:r w:rsidRPr="004C6A9F">
        <w:rPr>
          <w:rFonts w:ascii="Calibri" w:hAnsi="Calibri"/>
          <w:sz w:val="24"/>
        </w:rPr>
        <w:t>Heat questionnaire</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Fatigue Questionnaire</w:t>
      </w:r>
      <w:r w:rsidR="00965001">
        <w:rPr>
          <w:rFonts w:ascii="Calibri" w:hAnsi="Calibri"/>
          <w:sz w:val="24"/>
        </w:rPr>
        <w:t xml:space="preserve"> (Client Specific)</w:t>
      </w:r>
    </w:p>
    <w:p w:rsidR="004C6A9F" w:rsidRPr="004C6A9F" w:rsidRDefault="004C6A9F" w:rsidP="004C6A9F">
      <w:pPr>
        <w:rPr>
          <w:rFonts w:ascii="Calibri" w:hAnsi="Calibri"/>
          <w:sz w:val="24"/>
        </w:rPr>
      </w:pPr>
      <w:r w:rsidRPr="004C6A9F">
        <w:rPr>
          <w:rFonts w:ascii="Calibri" w:hAnsi="Calibri"/>
          <w:sz w:val="24"/>
        </w:rPr>
        <w:t>Commercial Drivers History</w:t>
      </w:r>
      <w:r w:rsidR="00965001">
        <w:rPr>
          <w:rFonts w:ascii="Calibri" w:hAnsi="Calibri"/>
          <w:sz w:val="24"/>
        </w:rPr>
        <w:t xml:space="preserve"> (Client Specific)</w:t>
      </w:r>
    </w:p>
    <w:p w:rsidR="004C6A9F" w:rsidRPr="004C6A9F" w:rsidRDefault="004C6A9F" w:rsidP="004C6A9F">
      <w:pPr>
        <w:rPr>
          <w:rFonts w:ascii="Calibri" w:hAnsi="Calibri"/>
          <w:sz w:val="24"/>
        </w:rPr>
      </w:pPr>
      <w:permStart w:id="1594906715" w:edGrp="everyone"/>
      <w:permEnd w:id="1594906715"/>
    </w:p>
    <w:p w:rsidR="0016640B" w:rsidRDefault="0016640B" w:rsidP="0016640B"/>
    <w:sectPr w:rsidR="0016640B" w:rsidSect="00AE2028">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733" w:rsidRDefault="006C6733">
      <w:r>
        <w:separator/>
      </w:r>
    </w:p>
  </w:endnote>
  <w:endnote w:type="continuationSeparator" w:id="0">
    <w:p w:rsidR="006C6733" w:rsidRDefault="006C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FC503E">
    <w:pPr>
      <w:pBdr>
        <w:top w:val="single" w:sz="4" w:space="1" w:color="auto"/>
      </w:pBdr>
      <w:tabs>
        <w:tab w:val="left" w:pos="0"/>
        <w:tab w:val="center" w:pos="4320"/>
        <w:tab w:val="right" w:pos="10260"/>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Pr>
        <w:rFonts w:ascii="Calibri" w:hAnsi="Calibri"/>
        <w:sz w:val="16"/>
      </w:rPr>
      <w:t xml:space="preserve">                                          </w:t>
    </w:r>
    <w:r w:rsidR="000C38F1">
      <w:rPr>
        <w:rFonts w:ascii="Calibri" w:hAnsi="Calibri"/>
        <w:sz w:val="16"/>
      </w:rPr>
      <w:tab/>
      <w:t xml:space="preserve">               </w:t>
    </w:r>
    <w:r w:rsidR="00AD2EF3">
      <w:rPr>
        <w:rFonts w:ascii="Calibri" w:hAnsi="Calibri"/>
        <w:sz w:val="16"/>
      </w:rPr>
      <w:t xml:space="preserve">                         </w:t>
    </w:r>
    <w:r w:rsidR="000C38F1">
      <w:rPr>
        <w:rFonts w:ascii="Calibri" w:hAnsi="Calibri"/>
        <w:sz w:val="16"/>
      </w:rPr>
      <w:t xml:space="preserve"> </w:t>
    </w:r>
    <w:r w:rsidR="00AD2EF3">
      <w:rPr>
        <w:rFonts w:ascii="Calibri" w:hAnsi="Calibri"/>
        <w:sz w:val="16"/>
      </w:rPr>
      <w:t xml:space="preserve">HWP4                                                                                             </w:t>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7B1735">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7B1735">
      <w:rPr>
        <w:rFonts w:ascii="Calibri" w:hAnsi="Calibri"/>
        <w:noProof/>
        <w:sz w:val="16"/>
      </w:rPr>
      <w:t>9</w:t>
    </w:r>
    <w:r w:rsidRPr="00FC503E">
      <w:rPr>
        <w:rFonts w:ascii="Calibri" w:hAnsi="Calibri"/>
        <w:sz w:val="16"/>
      </w:rPr>
      <w:fldChar w:fldCharType="end"/>
    </w:r>
  </w:p>
  <w:p w:rsidR="00FC503E" w:rsidRDefault="00FC5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733" w:rsidRDefault="006C6733">
      <w:r>
        <w:separator/>
      </w:r>
    </w:p>
  </w:footnote>
  <w:footnote w:type="continuationSeparator" w:id="0">
    <w:p w:rsidR="006C6733" w:rsidRDefault="006C6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7B1735">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7B1735"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1D"/>
    <w:multiLevelType w:val="multilevel"/>
    <w:tmpl w:val="05F27A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2" w15:restartNumberingAfterBreak="0">
    <w:nsid w:val="0B2238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210872"/>
    <w:multiLevelType w:val="hybridMultilevel"/>
    <w:tmpl w:val="75026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A06013"/>
    <w:multiLevelType w:val="hybridMultilevel"/>
    <w:tmpl w:val="944A6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264C72"/>
    <w:multiLevelType w:val="hybridMultilevel"/>
    <w:tmpl w:val="E4C62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A07D3B"/>
    <w:multiLevelType w:val="hybridMultilevel"/>
    <w:tmpl w:val="442A69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8F089B"/>
    <w:multiLevelType w:val="hybridMultilevel"/>
    <w:tmpl w:val="955EB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977656"/>
    <w:multiLevelType w:val="hybridMultilevel"/>
    <w:tmpl w:val="0D4C7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EFE7162"/>
    <w:multiLevelType w:val="hybridMultilevel"/>
    <w:tmpl w:val="0AFCE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2830B3"/>
    <w:multiLevelType w:val="hybridMultilevel"/>
    <w:tmpl w:val="B31A7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9D218F"/>
    <w:multiLevelType w:val="hybridMultilevel"/>
    <w:tmpl w:val="3BA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3F2996"/>
    <w:multiLevelType w:val="hybridMultilevel"/>
    <w:tmpl w:val="1E900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960776"/>
    <w:multiLevelType w:val="hybridMultilevel"/>
    <w:tmpl w:val="C76E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A01A6"/>
    <w:multiLevelType w:val="hybridMultilevel"/>
    <w:tmpl w:val="444A3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AA3010"/>
    <w:multiLevelType w:val="hybridMultilevel"/>
    <w:tmpl w:val="44946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E0E86"/>
    <w:multiLevelType w:val="hybridMultilevel"/>
    <w:tmpl w:val="9468F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76162E"/>
    <w:multiLevelType w:val="hybridMultilevel"/>
    <w:tmpl w:val="317C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07507"/>
    <w:multiLevelType w:val="hybridMultilevel"/>
    <w:tmpl w:val="8AD80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E552D2"/>
    <w:multiLevelType w:val="hybridMultilevel"/>
    <w:tmpl w:val="C6C4D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200B72"/>
    <w:multiLevelType w:val="hybridMultilevel"/>
    <w:tmpl w:val="850C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F6780"/>
    <w:multiLevelType w:val="hybridMultilevel"/>
    <w:tmpl w:val="27F43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0"/>
  </w:num>
  <w:num w:numId="4">
    <w:abstractNumId w:val="14"/>
  </w:num>
  <w:num w:numId="5">
    <w:abstractNumId w:val="4"/>
  </w:num>
  <w:num w:numId="6">
    <w:abstractNumId w:val="22"/>
  </w:num>
  <w:num w:numId="7">
    <w:abstractNumId w:val="12"/>
  </w:num>
  <w:num w:numId="8">
    <w:abstractNumId w:val="25"/>
  </w:num>
  <w:num w:numId="9">
    <w:abstractNumId w:val="2"/>
  </w:num>
  <w:num w:numId="10">
    <w:abstractNumId w:val="13"/>
  </w:num>
  <w:num w:numId="11">
    <w:abstractNumId w:val="19"/>
  </w:num>
  <w:num w:numId="12">
    <w:abstractNumId w:val="26"/>
  </w:num>
  <w:num w:numId="13">
    <w:abstractNumId w:val="3"/>
  </w:num>
  <w:num w:numId="14">
    <w:abstractNumId w:val="18"/>
  </w:num>
  <w:num w:numId="15">
    <w:abstractNumId w:val="24"/>
  </w:num>
  <w:num w:numId="16">
    <w:abstractNumId w:val="11"/>
  </w:num>
  <w:num w:numId="17">
    <w:abstractNumId w:val="5"/>
  </w:num>
  <w:num w:numId="18">
    <w:abstractNumId w:val="16"/>
  </w:num>
  <w:num w:numId="19">
    <w:abstractNumId w:val="6"/>
  </w:num>
  <w:num w:numId="20">
    <w:abstractNumId w:val="23"/>
  </w:num>
  <w:num w:numId="21">
    <w:abstractNumId w:val="20"/>
  </w:num>
  <w:num w:numId="22">
    <w:abstractNumId w:val="7"/>
  </w:num>
  <w:num w:numId="23">
    <w:abstractNumId w:val="9"/>
  </w:num>
  <w:num w:numId="24">
    <w:abstractNumId w:val="17"/>
  </w:num>
  <w:num w:numId="25">
    <w:abstractNumId w:val="8"/>
  </w:num>
  <w:num w:numId="26">
    <w:abstractNumId w:val="21"/>
  </w:num>
  <w:num w:numId="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I8OxG+8AoV4pdLpkPXwUMLsti2xBq/D4NwzdtzX7nmbRk/wRlpz9ye1D/RVfTZlLFVSslAOeZ9EV2Tk8dvgHw==" w:salt="A1K99VGPkSInT8Zoh3q7NQ=="/>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2410"/>
    <w:rsid w:val="00004747"/>
    <w:rsid w:val="0000738A"/>
    <w:rsid w:val="0001141D"/>
    <w:rsid w:val="00011BDE"/>
    <w:rsid w:val="000138CE"/>
    <w:rsid w:val="0002344E"/>
    <w:rsid w:val="00025751"/>
    <w:rsid w:val="000370DD"/>
    <w:rsid w:val="000373A2"/>
    <w:rsid w:val="000420D9"/>
    <w:rsid w:val="000422EC"/>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5E9E"/>
    <w:rsid w:val="000B7D3D"/>
    <w:rsid w:val="000C0715"/>
    <w:rsid w:val="000C1F12"/>
    <w:rsid w:val="000C2638"/>
    <w:rsid w:val="000C38F1"/>
    <w:rsid w:val="000C453B"/>
    <w:rsid w:val="000C555C"/>
    <w:rsid w:val="000C7EC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4598"/>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01EA"/>
    <w:rsid w:val="001415A7"/>
    <w:rsid w:val="00145E3A"/>
    <w:rsid w:val="0014711D"/>
    <w:rsid w:val="001472A1"/>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7E49"/>
    <w:rsid w:val="00191253"/>
    <w:rsid w:val="00192F85"/>
    <w:rsid w:val="001936A3"/>
    <w:rsid w:val="00197D74"/>
    <w:rsid w:val="001A352F"/>
    <w:rsid w:val="001A3801"/>
    <w:rsid w:val="001A507F"/>
    <w:rsid w:val="001B0064"/>
    <w:rsid w:val="001B0D7B"/>
    <w:rsid w:val="001B2CB4"/>
    <w:rsid w:val="001B79C6"/>
    <w:rsid w:val="001B7A47"/>
    <w:rsid w:val="001C2169"/>
    <w:rsid w:val="001D023B"/>
    <w:rsid w:val="001D51F5"/>
    <w:rsid w:val="001D56C5"/>
    <w:rsid w:val="001E164E"/>
    <w:rsid w:val="001E1E76"/>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32003"/>
    <w:rsid w:val="00243E3A"/>
    <w:rsid w:val="002451EA"/>
    <w:rsid w:val="00247EC2"/>
    <w:rsid w:val="00250AF7"/>
    <w:rsid w:val="00251D61"/>
    <w:rsid w:val="0025242B"/>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1F7D"/>
    <w:rsid w:val="0031291D"/>
    <w:rsid w:val="00315B09"/>
    <w:rsid w:val="003163CA"/>
    <w:rsid w:val="0032464E"/>
    <w:rsid w:val="0032580A"/>
    <w:rsid w:val="00325E06"/>
    <w:rsid w:val="00327921"/>
    <w:rsid w:val="003337AC"/>
    <w:rsid w:val="00343E33"/>
    <w:rsid w:val="00346CCD"/>
    <w:rsid w:val="003507C7"/>
    <w:rsid w:val="00353CF6"/>
    <w:rsid w:val="00354CD4"/>
    <w:rsid w:val="00355512"/>
    <w:rsid w:val="003678C5"/>
    <w:rsid w:val="0037059B"/>
    <w:rsid w:val="0037342F"/>
    <w:rsid w:val="00382D0D"/>
    <w:rsid w:val="003831A3"/>
    <w:rsid w:val="003848EC"/>
    <w:rsid w:val="00385669"/>
    <w:rsid w:val="00390FF8"/>
    <w:rsid w:val="003A391B"/>
    <w:rsid w:val="003A5703"/>
    <w:rsid w:val="003A597D"/>
    <w:rsid w:val="003A5E9B"/>
    <w:rsid w:val="003A6758"/>
    <w:rsid w:val="003A7526"/>
    <w:rsid w:val="003B1790"/>
    <w:rsid w:val="003B1FD0"/>
    <w:rsid w:val="003B4292"/>
    <w:rsid w:val="003B4544"/>
    <w:rsid w:val="003B7248"/>
    <w:rsid w:val="003C1DB9"/>
    <w:rsid w:val="003C41D9"/>
    <w:rsid w:val="003C53A5"/>
    <w:rsid w:val="003D09C6"/>
    <w:rsid w:val="003D1153"/>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0BCD"/>
    <w:rsid w:val="004029D2"/>
    <w:rsid w:val="00403DE1"/>
    <w:rsid w:val="004068F9"/>
    <w:rsid w:val="00407C4D"/>
    <w:rsid w:val="00411035"/>
    <w:rsid w:val="0041176F"/>
    <w:rsid w:val="00411AAD"/>
    <w:rsid w:val="004148D3"/>
    <w:rsid w:val="004166AC"/>
    <w:rsid w:val="00426F7C"/>
    <w:rsid w:val="00433374"/>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2EE0"/>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C6A9F"/>
    <w:rsid w:val="004D12BD"/>
    <w:rsid w:val="004D209F"/>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3FE1"/>
    <w:rsid w:val="005445D9"/>
    <w:rsid w:val="00544FBD"/>
    <w:rsid w:val="005478F5"/>
    <w:rsid w:val="00547EAF"/>
    <w:rsid w:val="00550EE0"/>
    <w:rsid w:val="00551098"/>
    <w:rsid w:val="00551BA3"/>
    <w:rsid w:val="00554E03"/>
    <w:rsid w:val="00557EDA"/>
    <w:rsid w:val="005676E0"/>
    <w:rsid w:val="0057131B"/>
    <w:rsid w:val="00571BF3"/>
    <w:rsid w:val="00572BB2"/>
    <w:rsid w:val="0057515B"/>
    <w:rsid w:val="00575ACE"/>
    <w:rsid w:val="00577D6A"/>
    <w:rsid w:val="005810BA"/>
    <w:rsid w:val="0058211C"/>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55813"/>
    <w:rsid w:val="006600D5"/>
    <w:rsid w:val="0066172D"/>
    <w:rsid w:val="00663869"/>
    <w:rsid w:val="00663EB9"/>
    <w:rsid w:val="006713FF"/>
    <w:rsid w:val="0067226B"/>
    <w:rsid w:val="0067339E"/>
    <w:rsid w:val="00682AB7"/>
    <w:rsid w:val="00690142"/>
    <w:rsid w:val="00690196"/>
    <w:rsid w:val="0069149C"/>
    <w:rsid w:val="00693A0B"/>
    <w:rsid w:val="00693E89"/>
    <w:rsid w:val="00694F51"/>
    <w:rsid w:val="006972D7"/>
    <w:rsid w:val="006A0C33"/>
    <w:rsid w:val="006B2026"/>
    <w:rsid w:val="006B504D"/>
    <w:rsid w:val="006C156E"/>
    <w:rsid w:val="006C4D1D"/>
    <w:rsid w:val="006C4D2F"/>
    <w:rsid w:val="006C6733"/>
    <w:rsid w:val="006D3555"/>
    <w:rsid w:val="006D3CD5"/>
    <w:rsid w:val="006D5786"/>
    <w:rsid w:val="006D5DB2"/>
    <w:rsid w:val="006D62F1"/>
    <w:rsid w:val="006D68DD"/>
    <w:rsid w:val="006E5951"/>
    <w:rsid w:val="006E6BBD"/>
    <w:rsid w:val="006E6DEC"/>
    <w:rsid w:val="006F09EF"/>
    <w:rsid w:val="006F148D"/>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D56"/>
    <w:rsid w:val="00787E8B"/>
    <w:rsid w:val="00790D9E"/>
    <w:rsid w:val="007959AE"/>
    <w:rsid w:val="00795CB7"/>
    <w:rsid w:val="0079781F"/>
    <w:rsid w:val="007A2E4F"/>
    <w:rsid w:val="007A72C4"/>
    <w:rsid w:val="007A7AC4"/>
    <w:rsid w:val="007B033B"/>
    <w:rsid w:val="007B1735"/>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7F269B"/>
    <w:rsid w:val="008005DB"/>
    <w:rsid w:val="0080239E"/>
    <w:rsid w:val="00805B89"/>
    <w:rsid w:val="0080744E"/>
    <w:rsid w:val="00810B70"/>
    <w:rsid w:val="00810D9B"/>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034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139F"/>
    <w:rsid w:val="008C30FA"/>
    <w:rsid w:val="008C33E5"/>
    <w:rsid w:val="008C3505"/>
    <w:rsid w:val="008C39E1"/>
    <w:rsid w:val="008C4DA5"/>
    <w:rsid w:val="008C5561"/>
    <w:rsid w:val="008C635D"/>
    <w:rsid w:val="008C702A"/>
    <w:rsid w:val="008D2B1C"/>
    <w:rsid w:val="008D5DF7"/>
    <w:rsid w:val="008D64CB"/>
    <w:rsid w:val="008E10F6"/>
    <w:rsid w:val="008E34C4"/>
    <w:rsid w:val="008E3BD7"/>
    <w:rsid w:val="008E68BA"/>
    <w:rsid w:val="008E6A27"/>
    <w:rsid w:val="008F2F22"/>
    <w:rsid w:val="008F54F8"/>
    <w:rsid w:val="008F5DB2"/>
    <w:rsid w:val="008F6BBE"/>
    <w:rsid w:val="00903619"/>
    <w:rsid w:val="00907CDD"/>
    <w:rsid w:val="009112D1"/>
    <w:rsid w:val="00912B23"/>
    <w:rsid w:val="00924251"/>
    <w:rsid w:val="00925D3B"/>
    <w:rsid w:val="0093073B"/>
    <w:rsid w:val="0093119D"/>
    <w:rsid w:val="0093134B"/>
    <w:rsid w:val="00931F59"/>
    <w:rsid w:val="0093629C"/>
    <w:rsid w:val="00937E49"/>
    <w:rsid w:val="009405C8"/>
    <w:rsid w:val="00941CB5"/>
    <w:rsid w:val="00942B0B"/>
    <w:rsid w:val="009437CD"/>
    <w:rsid w:val="00944548"/>
    <w:rsid w:val="0095057E"/>
    <w:rsid w:val="00950DF0"/>
    <w:rsid w:val="00950FD7"/>
    <w:rsid w:val="00951CA5"/>
    <w:rsid w:val="00951EF9"/>
    <w:rsid w:val="0095297A"/>
    <w:rsid w:val="00954664"/>
    <w:rsid w:val="00955F81"/>
    <w:rsid w:val="009600F8"/>
    <w:rsid w:val="00962A7C"/>
    <w:rsid w:val="00964FA5"/>
    <w:rsid w:val="00965001"/>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274EE"/>
    <w:rsid w:val="00A34725"/>
    <w:rsid w:val="00A36B30"/>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A7583"/>
    <w:rsid w:val="00AB54FA"/>
    <w:rsid w:val="00AB6C89"/>
    <w:rsid w:val="00AC0230"/>
    <w:rsid w:val="00AC04E8"/>
    <w:rsid w:val="00AC1A2B"/>
    <w:rsid w:val="00AC1ABD"/>
    <w:rsid w:val="00AC2F5E"/>
    <w:rsid w:val="00AC4367"/>
    <w:rsid w:val="00AC6DB3"/>
    <w:rsid w:val="00AD1510"/>
    <w:rsid w:val="00AD2EF3"/>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073ED"/>
    <w:rsid w:val="00B1446D"/>
    <w:rsid w:val="00B14FE9"/>
    <w:rsid w:val="00B16779"/>
    <w:rsid w:val="00B16E9F"/>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2AA7"/>
    <w:rsid w:val="00B73B18"/>
    <w:rsid w:val="00B77EE9"/>
    <w:rsid w:val="00B809C7"/>
    <w:rsid w:val="00B91027"/>
    <w:rsid w:val="00B9314F"/>
    <w:rsid w:val="00B9329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4381E"/>
    <w:rsid w:val="00C45592"/>
    <w:rsid w:val="00C50D1E"/>
    <w:rsid w:val="00C50F99"/>
    <w:rsid w:val="00C5609C"/>
    <w:rsid w:val="00C56EE5"/>
    <w:rsid w:val="00C57456"/>
    <w:rsid w:val="00C631D6"/>
    <w:rsid w:val="00C662BC"/>
    <w:rsid w:val="00C67FB1"/>
    <w:rsid w:val="00C70E33"/>
    <w:rsid w:val="00C760C4"/>
    <w:rsid w:val="00C83B84"/>
    <w:rsid w:val="00C84B84"/>
    <w:rsid w:val="00C86027"/>
    <w:rsid w:val="00C90BE2"/>
    <w:rsid w:val="00C90C34"/>
    <w:rsid w:val="00C90D4D"/>
    <w:rsid w:val="00C94CA1"/>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000B"/>
    <w:rsid w:val="00CF39FF"/>
    <w:rsid w:val="00CF5757"/>
    <w:rsid w:val="00CF7862"/>
    <w:rsid w:val="00D06C2F"/>
    <w:rsid w:val="00D07D3F"/>
    <w:rsid w:val="00D13D24"/>
    <w:rsid w:val="00D17B61"/>
    <w:rsid w:val="00D2097E"/>
    <w:rsid w:val="00D20A70"/>
    <w:rsid w:val="00D20D84"/>
    <w:rsid w:val="00D218B7"/>
    <w:rsid w:val="00D235E6"/>
    <w:rsid w:val="00D23E28"/>
    <w:rsid w:val="00D24A6B"/>
    <w:rsid w:val="00D25916"/>
    <w:rsid w:val="00D274FD"/>
    <w:rsid w:val="00D27A82"/>
    <w:rsid w:val="00D312E0"/>
    <w:rsid w:val="00D33286"/>
    <w:rsid w:val="00D34958"/>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77BF7"/>
    <w:rsid w:val="00D8054E"/>
    <w:rsid w:val="00D80FA3"/>
    <w:rsid w:val="00D846F9"/>
    <w:rsid w:val="00D86916"/>
    <w:rsid w:val="00D94908"/>
    <w:rsid w:val="00D955E8"/>
    <w:rsid w:val="00D97BA6"/>
    <w:rsid w:val="00D97C48"/>
    <w:rsid w:val="00DA0A44"/>
    <w:rsid w:val="00DA19AB"/>
    <w:rsid w:val="00DA3DE9"/>
    <w:rsid w:val="00DA45A0"/>
    <w:rsid w:val="00DA4A78"/>
    <w:rsid w:val="00DA79EE"/>
    <w:rsid w:val="00DB0F5F"/>
    <w:rsid w:val="00DB2C5F"/>
    <w:rsid w:val="00DB301E"/>
    <w:rsid w:val="00DB4886"/>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2438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274F"/>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B9D"/>
    <w:rsid w:val="00ED6E96"/>
    <w:rsid w:val="00EE0155"/>
    <w:rsid w:val="00EE07DF"/>
    <w:rsid w:val="00EE0C94"/>
    <w:rsid w:val="00EE17BF"/>
    <w:rsid w:val="00EE1A44"/>
    <w:rsid w:val="00EE1DE2"/>
    <w:rsid w:val="00EE2372"/>
    <w:rsid w:val="00EE72F5"/>
    <w:rsid w:val="00EE7CEE"/>
    <w:rsid w:val="00EF0394"/>
    <w:rsid w:val="00EF211D"/>
    <w:rsid w:val="00EF350A"/>
    <w:rsid w:val="00EF36EE"/>
    <w:rsid w:val="00EF47CE"/>
    <w:rsid w:val="00F00534"/>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52E"/>
    <w:rsid w:val="00F40B30"/>
    <w:rsid w:val="00F418D1"/>
    <w:rsid w:val="00F505F3"/>
    <w:rsid w:val="00F54D7E"/>
    <w:rsid w:val="00F550B5"/>
    <w:rsid w:val="00F552C1"/>
    <w:rsid w:val="00F555D0"/>
    <w:rsid w:val="00F60327"/>
    <w:rsid w:val="00F62256"/>
    <w:rsid w:val="00F62D97"/>
    <w:rsid w:val="00F65E7C"/>
    <w:rsid w:val="00F67E3A"/>
    <w:rsid w:val="00F7457D"/>
    <w:rsid w:val="00F7553D"/>
    <w:rsid w:val="00F7592B"/>
    <w:rsid w:val="00F76984"/>
    <w:rsid w:val="00F7721A"/>
    <w:rsid w:val="00F77C9B"/>
    <w:rsid w:val="00F84AFA"/>
    <w:rsid w:val="00F84EB3"/>
    <w:rsid w:val="00F863C4"/>
    <w:rsid w:val="00F92266"/>
    <w:rsid w:val="00F928B6"/>
    <w:rsid w:val="00F937D9"/>
    <w:rsid w:val="00F93A33"/>
    <w:rsid w:val="00F940CA"/>
    <w:rsid w:val="00F95DE8"/>
    <w:rsid w:val="00FA02AA"/>
    <w:rsid w:val="00FA0659"/>
    <w:rsid w:val="00FA4CD4"/>
    <w:rsid w:val="00FB07FB"/>
    <w:rsid w:val="00FB1B9A"/>
    <w:rsid w:val="00FB48A3"/>
    <w:rsid w:val="00FB5534"/>
    <w:rsid w:val="00FB7DBA"/>
    <w:rsid w:val="00FC1D16"/>
    <w:rsid w:val="00FC370C"/>
    <w:rsid w:val="00FC4BA7"/>
    <w:rsid w:val="00FC503E"/>
    <w:rsid w:val="00FD0964"/>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F5913BD-8700-4DD8-8166-BA91A6BD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MediumGrid2">
    <w:name w:val="Medium Grid 2"/>
    <w:link w:val="MediumGrid2Char"/>
    <w:uiPriority w:val="1"/>
    <w:qFormat/>
    <w:rsid w:val="00201985"/>
    <w:rPr>
      <w:rFonts w:ascii="Calibri" w:hAnsi="Calibri"/>
      <w:sz w:val="22"/>
      <w:szCs w:val="22"/>
      <w:lang w:val="en-US" w:eastAsia="en-US"/>
    </w:rPr>
  </w:style>
  <w:style w:type="character" w:customStyle="1" w:styleId="MediumGrid2Char">
    <w:name w:val="Medium Grid 2 Char"/>
    <w:link w:val="MediumGrid2"/>
    <w:uiPriority w:val="1"/>
    <w:rsid w:val="00201985"/>
    <w:rPr>
      <w:rFonts w:ascii="Calibri" w:hAnsi="Calibri"/>
      <w:sz w:val="22"/>
      <w:szCs w:val="22"/>
      <w:lang w:val="en-US" w:eastAsia="en-US" w:bidi="ar-SA"/>
    </w:rPr>
  </w:style>
  <w:style w:type="paragraph" w:styleId="ColorfulList-Accent1">
    <w:name w:val="Colorful List Accent 1"/>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styleId="Strong">
    <w:name w:val="Strong"/>
    <w:qFormat/>
    <w:rsid w:val="00B72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8BF1-2BBC-4E14-AF01-101EC3CE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9</Pages>
  <Words>1700</Words>
  <Characters>9692</Characters>
  <Application>Microsoft Office Word</Application>
  <DocSecurity>8</DocSecurity>
  <Lines>80</Lines>
  <Paragraphs>22</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Daniel Money</dc:creator>
  <cp:keywords/>
  <cp:lastModifiedBy>Derrick Chan</cp:lastModifiedBy>
  <cp:revision>2</cp:revision>
  <cp:lastPrinted>2014-12-02T01:54:00Z</cp:lastPrinted>
  <dcterms:created xsi:type="dcterms:W3CDTF">2015-07-20T07:46:00Z</dcterms:created>
  <dcterms:modified xsi:type="dcterms:W3CDTF">2015-07-20T07:46:00Z</dcterms:modified>
</cp:coreProperties>
</file>